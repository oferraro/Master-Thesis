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CD" w:rsidRDefault="00C97F13" w:rsidP="00126ACD">
      <w:pPr>
        <w:jc w:val="right"/>
      </w:pPr>
      <w:r>
        <w:rPr>
          <w:noProof/>
          <w:lang w:bidi="bn-BD"/>
        </w:rPr>
        <w:pict>
          <v:rect id="_x0000_s1072" style="position:absolute;left:0;text-align:left;margin-left:64.5pt;margin-top:68.25pt;width:321pt;height:656.2pt;z-index:251658240;mso-position-horizontal-relative:page;mso-position-vertical-relative:page;v-text-anchor:middle" o:allowincell="f" fillcolor="#066" strokecolor="white" strokeweight="1pt">
            <v:fill color2="#365f91"/>
            <v:shadow color="#d8d8d8" offset="3pt,3pt" offset2="2pt,2pt"/>
            <v:textbox style="mso-next-textbox:#_x0000_s1072" inset="14.4pt,,14.4pt">
              <w:txbxContent>
                <w:p w:rsidR="00126ACD" w:rsidRDefault="00126ACD" w:rsidP="00126ACD">
                  <w:pPr>
                    <w:pStyle w:val="ListParagraph"/>
                    <w:ind w:left="0"/>
                    <w:rPr>
                      <w:rStyle w:val="BookTitle"/>
                      <w:rFonts w:ascii="Cambria" w:hAnsi="Cambria" w:cs="Vrinda"/>
                      <w:kern w:val="28"/>
                      <w:sz w:val="32"/>
                      <w:szCs w:val="32"/>
                    </w:rPr>
                  </w:pPr>
                  <w:r w:rsidRPr="002E555D">
                    <w:rPr>
                      <w:rStyle w:val="BookTitle"/>
                      <w:rFonts w:ascii="Cambria" w:hAnsi="Cambria" w:cs="Vrinda"/>
                      <w:kern w:val="28"/>
                      <w:sz w:val="32"/>
                      <w:szCs w:val="32"/>
                    </w:rPr>
                    <w:t>UNIVERSITA</w:t>
                  </w:r>
                  <w:r>
                    <w:rPr>
                      <w:rStyle w:val="BookTitle"/>
                      <w:rFonts w:ascii="Cambria" w:hAnsi="Cambria" w:cs="Vrinda"/>
                      <w:kern w:val="28"/>
                      <w:sz w:val="32"/>
                      <w:szCs w:val="32"/>
                    </w:rPr>
                    <w:t xml:space="preserve"> DEGLI </w:t>
                  </w:r>
                  <w:r w:rsidRPr="002E555D">
                    <w:rPr>
                      <w:rStyle w:val="BookTitle"/>
                      <w:kern w:val="28"/>
                      <w:sz w:val="32"/>
                      <w:szCs w:val="32"/>
                    </w:rPr>
                    <w:t>STUDI</w:t>
                  </w:r>
                  <w:r>
                    <w:rPr>
                      <w:rStyle w:val="BookTitle"/>
                      <w:rFonts w:ascii="Cambria" w:hAnsi="Cambria" w:cs="Vrinda"/>
                      <w:kern w:val="28"/>
                      <w:sz w:val="32"/>
                      <w:szCs w:val="32"/>
                    </w:rPr>
                    <w:t xml:space="preserve"> DI </w:t>
                  </w:r>
                  <w:r w:rsidRPr="00BD5D53">
                    <w:rPr>
                      <w:rStyle w:val="BookTitle"/>
                      <w:rFonts w:ascii="Cambria" w:hAnsi="Cambria" w:cs="Vrinda"/>
                      <w:kern w:val="28"/>
                      <w:sz w:val="32"/>
                      <w:szCs w:val="32"/>
                    </w:rPr>
                    <w:t>TRENTO</w:t>
                  </w:r>
                </w:p>
                <w:p w:rsidR="00126ACD" w:rsidRDefault="00126ACD" w:rsidP="00126ACD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BA636D">
                    <w:rPr>
                      <w:sz w:val="22"/>
                      <w:szCs w:val="22"/>
                    </w:rPr>
                    <w:t>Department of Information Engineering and Computer Science</w:t>
                  </w: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Pr="00126ACD" w:rsidRDefault="00126ACD" w:rsidP="00126ACD">
                  <w:pPr>
                    <w:rPr>
                      <w:rStyle w:val="Strong"/>
                      <w:color w:val="FF0000"/>
                      <w:sz w:val="2"/>
                      <w:szCs w:val="2"/>
                    </w:rPr>
                  </w:pPr>
                </w:p>
                <w:p w:rsidR="00126ACD" w:rsidRDefault="00126ACD" w:rsidP="00126ACD">
                  <w:pPr>
                    <w:rPr>
                      <w:rStyle w:val="Strong"/>
                    </w:rPr>
                  </w:pPr>
                </w:p>
                <w:p w:rsidR="00126ACD" w:rsidRDefault="00126ACD" w:rsidP="00126ACD">
                  <w:pPr>
                    <w:rPr>
                      <w:rStyle w:val="Strong"/>
                    </w:rPr>
                  </w:pPr>
                </w:p>
                <w:p w:rsidR="00126ACD" w:rsidRDefault="00126ACD" w:rsidP="00126ACD">
                  <w:pPr>
                    <w:rPr>
                      <w:rStyle w:val="Strong"/>
                    </w:rPr>
                  </w:pPr>
                </w:p>
                <w:p w:rsidR="00126ACD" w:rsidRPr="00BA636D" w:rsidRDefault="00126ACD" w:rsidP="00126ACD">
                  <w:pPr>
                    <w:pStyle w:val="Heading1"/>
                    <w:jc w:val="center"/>
                    <w:rPr>
                      <w:rStyle w:val="Strong"/>
                      <w:rFonts w:ascii="Times New Roman" w:hAnsi="Times New Roman" w:cs="Times New Roman"/>
                    </w:rPr>
                  </w:pPr>
                  <w:r w:rsidRPr="00BA636D">
                    <w:rPr>
                      <w:rStyle w:val="Strong"/>
                      <w:rFonts w:ascii="Times New Roman" w:hAnsi="Times New Roman" w:cs="Times New Roman"/>
                    </w:rPr>
                    <w:t xml:space="preserve">Adaptive Human-Computer Interaction </w:t>
                  </w:r>
                  <w:proofErr w:type="gramStart"/>
                  <w:r w:rsidRPr="00BA636D">
                    <w:rPr>
                      <w:rStyle w:val="Strong"/>
                      <w:rFonts w:ascii="Times New Roman" w:hAnsi="Times New Roman" w:cs="Times New Roman"/>
                    </w:rPr>
                    <w:t>For</w:t>
                  </w:r>
                  <w:proofErr w:type="gramEnd"/>
                  <w:r w:rsidRPr="00BA636D">
                    <w:rPr>
                      <w:rStyle w:val="Strong"/>
                      <w:rFonts w:ascii="Times New Roman" w:hAnsi="Times New Roman" w:cs="Times New Roman"/>
                    </w:rPr>
                    <w:t xml:space="preserve"> An Interactive Mobile Application Case </w:t>
                  </w:r>
                  <w:r w:rsidR="00D4300A" w:rsidRPr="00BA636D">
                    <w:rPr>
                      <w:rStyle w:val="Strong"/>
                      <w:rFonts w:ascii="Times New Roman" w:hAnsi="Times New Roman" w:cs="Times New Roman"/>
                    </w:rPr>
                    <w:t>Study:</w:t>
                  </w:r>
                  <w:r w:rsidRPr="00BA636D">
                    <w:rPr>
                      <w:rStyle w:val="Strong"/>
                      <w:rFonts w:ascii="Times New Roman" w:hAnsi="Times New Roman" w:cs="Times New Roman"/>
                    </w:rPr>
                    <w:t xml:space="preserve"> Smart Cafeteria</w:t>
                  </w: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Heading1"/>
                    <w:jc w:val="center"/>
                  </w:pPr>
                  <w:r w:rsidRPr="00BA636D">
                    <w:t>Master thesis</w:t>
                  </w: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Pr="00BA636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Pr="00BA636D" w:rsidRDefault="00126ACD" w:rsidP="00126ACD">
                  <w:pPr>
                    <w:jc w:val="center"/>
                    <w:rPr>
                      <w:rStyle w:val="Emphasis"/>
                    </w:rPr>
                  </w:pPr>
                  <w:proofErr w:type="spellStart"/>
                  <w:r w:rsidRPr="00BA636D">
                    <w:rPr>
                      <w:rStyle w:val="Emphasis"/>
                    </w:rPr>
                    <w:t>Supta</w:t>
                  </w:r>
                  <w:proofErr w:type="spellEnd"/>
                  <w:r w:rsidRPr="00BA636D">
                    <w:rPr>
                      <w:rStyle w:val="Emphasis"/>
                    </w:rPr>
                    <w:t xml:space="preserve"> Richard Philip</w:t>
                  </w: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Default="00126ACD" w:rsidP="00126ACD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126ACD" w:rsidRPr="00BA636D" w:rsidRDefault="000277B2" w:rsidP="00126ACD">
                  <w:pPr>
                    <w:pStyle w:val="Heading1"/>
                    <w:jc w:val="center"/>
                  </w:pPr>
                  <w:r>
                    <w:t>July 2013</w:t>
                  </w:r>
                </w:p>
                <w:p w:rsidR="00126ACD" w:rsidRPr="00BD5D53" w:rsidRDefault="00126ACD" w:rsidP="00126ACD">
                  <w:pPr>
                    <w:pStyle w:val="ListParagraph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DE55E0" w:rsidRDefault="00DE55E0" w:rsidP="00126ACD">
      <w:pPr>
        <w:jc w:val="right"/>
      </w:pPr>
    </w:p>
    <w:p w:rsidR="00DE55E0" w:rsidRDefault="00DE55E0" w:rsidP="00126ACD">
      <w:pPr>
        <w:jc w:val="right"/>
      </w:pPr>
    </w:p>
    <w:p w:rsidR="00DE55E0" w:rsidRDefault="00DE55E0" w:rsidP="00126ACD">
      <w:pPr>
        <w:jc w:val="right"/>
      </w:pPr>
    </w:p>
    <w:p w:rsidR="00366E8F" w:rsidRDefault="00366E8F" w:rsidP="00126ACD">
      <w:pPr>
        <w:jc w:val="right"/>
      </w:pPr>
    </w:p>
    <w:p w:rsidR="00DE55E0" w:rsidRDefault="00DE55E0" w:rsidP="00126ACD">
      <w:pPr>
        <w:jc w:val="right"/>
      </w:pPr>
    </w:p>
    <w:p w:rsidR="00DE55E0" w:rsidRDefault="00DE55E0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126ACD" w:rsidP="00126ACD">
      <w:pPr>
        <w:jc w:val="right"/>
      </w:pPr>
    </w:p>
    <w:p w:rsidR="00126ACD" w:rsidRDefault="009C0BBB" w:rsidP="00126ACD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125730</wp:posOffset>
            </wp:positionV>
            <wp:extent cx="2114550" cy="2152650"/>
            <wp:effectExtent l="19050" t="0" r="0" b="0"/>
            <wp:wrapSquare wrapText="bothSides"/>
            <wp:docPr id="1" name="Picture 14" descr="D:\Dropbox\Master Thesis\SmartCafeteriaReport\Latex Sources\Log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Master Thesis\SmartCafeteriaReport\Latex Sources\Logo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01B" w:rsidRDefault="009C0BBB" w:rsidP="009C0BBB">
      <w:r>
        <w:br w:type="textWrapping" w:clear="all"/>
      </w:r>
    </w:p>
    <w:sectPr w:rsidR="006D501B" w:rsidSect="002F3E81">
      <w:pgSz w:w="12240" w:h="15840"/>
      <w:pgMar w:top="135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390" w:rsidRDefault="008B0390" w:rsidP="00BA636D">
      <w:r>
        <w:separator/>
      </w:r>
    </w:p>
  </w:endnote>
  <w:endnote w:type="continuationSeparator" w:id="0">
    <w:p w:rsidR="008B0390" w:rsidRDefault="008B0390" w:rsidP="00BA6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390" w:rsidRDefault="008B0390" w:rsidP="00BA636D">
      <w:r>
        <w:separator/>
      </w:r>
    </w:p>
  </w:footnote>
  <w:footnote w:type="continuationSeparator" w:id="0">
    <w:p w:rsidR="008B0390" w:rsidRDefault="008B0390" w:rsidP="00BA6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98E"/>
    <w:rsid w:val="000011E2"/>
    <w:rsid w:val="0000137F"/>
    <w:rsid w:val="000040A7"/>
    <w:rsid w:val="000055B1"/>
    <w:rsid w:val="00006149"/>
    <w:rsid w:val="00010E17"/>
    <w:rsid w:val="00011796"/>
    <w:rsid w:val="000149B0"/>
    <w:rsid w:val="00014BDF"/>
    <w:rsid w:val="000157D6"/>
    <w:rsid w:val="00015F07"/>
    <w:rsid w:val="00015FDE"/>
    <w:rsid w:val="00016606"/>
    <w:rsid w:val="00016A7D"/>
    <w:rsid w:val="00017493"/>
    <w:rsid w:val="0002031C"/>
    <w:rsid w:val="0002143A"/>
    <w:rsid w:val="00021918"/>
    <w:rsid w:val="00022DFD"/>
    <w:rsid w:val="00023271"/>
    <w:rsid w:val="000237D9"/>
    <w:rsid w:val="000239AF"/>
    <w:rsid w:val="00023C03"/>
    <w:rsid w:val="00023FB4"/>
    <w:rsid w:val="0002495A"/>
    <w:rsid w:val="0002514F"/>
    <w:rsid w:val="00025489"/>
    <w:rsid w:val="00025F59"/>
    <w:rsid w:val="0002660D"/>
    <w:rsid w:val="00026794"/>
    <w:rsid w:val="0002709E"/>
    <w:rsid w:val="00027271"/>
    <w:rsid w:val="000277B2"/>
    <w:rsid w:val="00027809"/>
    <w:rsid w:val="00027ED6"/>
    <w:rsid w:val="000316CF"/>
    <w:rsid w:val="00032BC7"/>
    <w:rsid w:val="00032E59"/>
    <w:rsid w:val="000337AC"/>
    <w:rsid w:val="0003428A"/>
    <w:rsid w:val="0003525F"/>
    <w:rsid w:val="00035368"/>
    <w:rsid w:val="00036174"/>
    <w:rsid w:val="00036E66"/>
    <w:rsid w:val="000371F4"/>
    <w:rsid w:val="00040D8E"/>
    <w:rsid w:val="00041323"/>
    <w:rsid w:val="0004160D"/>
    <w:rsid w:val="00043288"/>
    <w:rsid w:val="00047F8C"/>
    <w:rsid w:val="00047FD7"/>
    <w:rsid w:val="00051502"/>
    <w:rsid w:val="000529FD"/>
    <w:rsid w:val="00053AE9"/>
    <w:rsid w:val="00053B77"/>
    <w:rsid w:val="000543A5"/>
    <w:rsid w:val="000545C6"/>
    <w:rsid w:val="00055CDB"/>
    <w:rsid w:val="00055E36"/>
    <w:rsid w:val="000578DB"/>
    <w:rsid w:val="00057C30"/>
    <w:rsid w:val="00062444"/>
    <w:rsid w:val="00062DDE"/>
    <w:rsid w:val="000634E2"/>
    <w:rsid w:val="00063E44"/>
    <w:rsid w:val="00064D4D"/>
    <w:rsid w:val="00065B6D"/>
    <w:rsid w:val="00066429"/>
    <w:rsid w:val="00070754"/>
    <w:rsid w:val="00070951"/>
    <w:rsid w:val="000714D9"/>
    <w:rsid w:val="000721BF"/>
    <w:rsid w:val="00072253"/>
    <w:rsid w:val="0007228D"/>
    <w:rsid w:val="000735DC"/>
    <w:rsid w:val="00074D70"/>
    <w:rsid w:val="00077259"/>
    <w:rsid w:val="00077C09"/>
    <w:rsid w:val="000804ED"/>
    <w:rsid w:val="00082636"/>
    <w:rsid w:val="000835F7"/>
    <w:rsid w:val="000838DE"/>
    <w:rsid w:val="00083F93"/>
    <w:rsid w:val="00084DF8"/>
    <w:rsid w:val="00085DD4"/>
    <w:rsid w:val="00087AD2"/>
    <w:rsid w:val="00093C23"/>
    <w:rsid w:val="0009414F"/>
    <w:rsid w:val="00095127"/>
    <w:rsid w:val="00097835"/>
    <w:rsid w:val="00097B85"/>
    <w:rsid w:val="000A0617"/>
    <w:rsid w:val="000A153D"/>
    <w:rsid w:val="000A1633"/>
    <w:rsid w:val="000A169D"/>
    <w:rsid w:val="000A3C7C"/>
    <w:rsid w:val="000B1212"/>
    <w:rsid w:val="000B17E0"/>
    <w:rsid w:val="000B2673"/>
    <w:rsid w:val="000B280E"/>
    <w:rsid w:val="000B3836"/>
    <w:rsid w:val="000B57BB"/>
    <w:rsid w:val="000B7374"/>
    <w:rsid w:val="000B7F58"/>
    <w:rsid w:val="000C0AE0"/>
    <w:rsid w:val="000C1CEF"/>
    <w:rsid w:val="000C3C97"/>
    <w:rsid w:val="000C4015"/>
    <w:rsid w:val="000C469D"/>
    <w:rsid w:val="000C59A6"/>
    <w:rsid w:val="000C5E48"/>
    <w:rsid w:val="000C696D"/>
    <w:rsid w:val="000C6BDE"/>
    <w:rsid w:val="000C6FCB"/>
    <w:rsid w:val="000C7F2D"/>
    <w:rsid w:val="000D1066"/>
    <w:rsid w:val="000D17E6"/>
    <w:rsid w:val="000D42E8"/>
    <w:rsid w:val="000D626D"/>
    <w:rsid w:val="000E03D8"/>
    <w:rsid w:val="000E0779"/>
    <w:rsid w:val="000E28DA"/>
    <w:rsid w:val="000E3D43"/>
    <w:rsid w:val="000E4089"/>
    <w:rsid w:val="000E47BF"/>
    <w:rsid w:val="000E4C53"/>
    <w:rsid w:val="000E5BCD"/>
    <w:rsid w:val="000E60F9"/>
    <w:rsid w:val="000E6A5B"/>
    <w:rsid w:val="000E6A89"/>
    <w:rsid w:val="000F0788"/>
    <w:rsid w:val="000F0D46"/>
    <w:rsid w:val="000F1058"/>
    <w:rsid w:val="000F146A"/>
    <w:rsid w:val="000F1B21"/>
    <w:rsid w:val="000F23A3"/>
    <w:rsid w:val="000F323D"/>
    <w:rsid w:val="000F4C39"/>
    <w:rsid w:val="00100770"/>
    <w:rsid w:val="0010146F"/>
    <w:rsid w:val="00101AF5"/>
    <w:rsid w:val="00101DB0"/>
    <w:rsid w:val="00103F0F"/>
    <w:rsid w:val="001047C7"/>
    <w:rsid w:val="00105A6A"/>
    <w:rsid w:val="00105BD1"/>
    <w:rsid w:val="00105D3F"/>
    <w:rsid w:val="00107036"/>
    <w:rsid w:val="0011190D"/>
    <w:rsid w:val="0011258F"/>
    <w:rsid w:val="0011335F"/>
    <w:rsid w:val="001137F0"/>
    <w:rsid w:val="00113AA8"/>
    <w:rsid w:val="00114918"/>
    <w:rsid w:val="00115068"/>
    <w:rsid w:val="00117657"/>
    <w:rsid w:val="00117677"/>
    <w:rsid w:val="00120A3D"/>
    <w:rsid w:val="001214B7"/>
    <w:rsid w:val="00121D1A"/>
    <w:rsid w:val="00121D4C"/>
    <w:rsid w:val="00122341"/>
    <w:rsid w:val="00122451"/>
    <w:rsid w:val="00124945"/>
    <w:rsid w:val="001250F4"/>
    <w:rsid w:val="00125D31"/>
    <w:rsid w:val="00125F11"/>
    <w:rsid w:val="001269E8"/>
    <w:rsid w:val="00126ACD"/>
    <w:rsid w:val="00126ED9"/>
    <w:rsid w:val="00127A91"/>
    <w:rsid w:val="001349EA"/>
    <w:rsid w:val="00134C63"/>
    <w:rsid w:val="00136C5A"/>
    <w:rsid w:val="00136DEC"/>
    <w:rsid w:val="0013747E"/>
    <w:rsid w:val="001405F4"/>
    <w:rsid w:val="00141F88"/>
    <w:rsid w:val="001420D3"/>
    <w:rsid w:val="00144034"/>
    <w:rsid w:val="00146362"/>
    <w:rsid w:val="00146F58"/>
    <w:rsid w:val="00151892"/>
    <w:rsid w:val="00152E54"/>
    <w:rsid w:val="001565C9"/>
    <w:rsid w:val="001568D6"/>
    <w:rsid w:val="00156ED0"/>
    <w:rsid w:val="00157447"/>
    <w:rsid w:val="0016068D"/>
    <w:rsid w:val="0016083E"/>
    <w:rsid w:val="001623B2"/>
    <w:rsid w:val="0016269D"/>
    <w:rsid w:val="00162D6B"/>
    <w:rsid w:val="00163155"/>
    <w:rsid w:val="0016436D"/>
    <w:rsid w:val="00164C91"/>
    <w:rsid w:val="00165347"/>
    <w:rsid w:val="00167396"/>
    <w:rsid w:val="00170213"/>
    <w:rsid w:val="0017052D"/>
    <w:rsid w:val="001722CC"/>
    <w:rsid w:val="00172D99"/>
    <w:rsid w:val="00173516"/>
    <w:rsid w:val="001762EE"/>
    <w:rsid w:val="00176F43"/>
    <w:rsid w:val="001807FC"/>
    <w:rsid w:val="0018141A"/>
    <w:rsid w:val="00181907"/>
    <w:rsid w:val="001819E5"/>
    <w:rsid w:val="001823AF"/>
    <w:rsid w:val="0018381A"/>
    <w:rsid w:val="00183C4A"/>
    <w:rsid w:val="0018570C"/>
    <w:rsid w:val="0018781B"/>
    <w:rsid w:val="00190512"/>
    <w:rsid w:val="00190BFE"/>
    <w:rsid w:val="00193F33"/>
    <w:rsid w:val="00194779"/>
    <w:rsid w:val="00194933"/>
    <w:rsid w:val="00194CDB"/>
    <w:rsid w:val="00195221"/>
    <w:rsid w:val="0019553A"/>
    <w:rsid w:val="00195755"/>
    <w:rsid w:val="00195D9E"/>
    <w:rsid w:val="00196DB7"/>
    <w:rsid w:val="001A052F"/>
    <w:rsid w:val="001A0C66"/>
    <w:rsid w:val="001A109C"/>
    <w:rsid w:val="001A1501"/>
    <w:rsid w:val="001A332C"/>
    <w:rsid w:val="001A357E"/>
    <w:rsid w:val="001A42E8"/>
    <w:rsid w:val="001A49FA"/>
    <w:rsid w:val="001A5D61"/>
    <w:rsid w:val="001A68B4"/>
    <w:rsid w:val="001A6E10"/>
    <w:rsid w:val="001A701B"/>
    <w:rsid w:val="001A7890"/>
    <w:rsid w:val="001A795D"/>
    <w:rsid w:val="001B0304"/>
    <w:rsid w:val="001B269D"/>
    <w:rsid w:val="001B3D75"/>
    <w:rsid w:val="001B508A"/>
    <w:rsid w:val="001B7D25"/>
    <w:rsid w:val="001C34F5"/>
    <w:rsid w:val="001C3593"/>
    <w:rsid w:val="001C3F13"/>
    <w:rsid w:val="001C448F"/>
    <w:rsid w:val="001C449A"/>
    <w:rsid w:val="001C5D84"/>
    <w:rsid w:val="001C5F8C"/>
    <w:rsid w:val="001C7C70"/>
    <w:rsid w:val="001C7FD8"/>
    <w:rsid w:val="001D081D"/>
    <w:rsid w:val="001D148F"/>
    <w:rsid w:val="001D1BB0"/>
    <w:rsid w:val="001D2D61"/>
    <w:rsid w:val="001D32B4"/>
    <w:rsid w:val="001D4A37"/>
    <w:rsid w:val="001D5164"/>
    <w:rsid w:val="001D5596"/>
    <w:rsid w:val="001D73FA"/>
    <w:rsid w:val="001E0166"/>
    <w:rsid w:val="001E557C"/>
    <w:rsid w:val="001E7733"/>
    <w:rsid w:val="001E7D9E"/>
    <w:rsid w:val="001F09EA"/>
    <w:rsid w:val="001F270E"/>
    <w:rsid w:val="001F2835"/>
    <w:rsid w:val="001F2BD9"/>
    <w:rsid w:val="001F5D3C"/>
    <w:rsid w:val="00200416"/>
    <w:rsid w:val="00200A99"/>
    <w:rsid w:val="00200DEF"/>
    <w:rsid w:val="002020D2"/>
    <w:rsid w:val="00203778"/>
    <w:rsid w:val="00204199"/>
    <w:rsid w:val="00205878"/>
    <w:rsid w:val="00206945"/>
    <w:rsid w:val="002069AD"/>
    <w:rsid w:val="00210DD6"/>
    <w:rsid w:val="00210F1B"/>
    <w:rsid w:val="00213C99"/>
    <w:rsid w:val="00214892"/>
    <w:rsid w:val="002159A8"/>
    <w:rsid w:val="00216350"/>
    <w:rsid w:val="0021796B"/>
    <w:rsid w:val="00222262"/>
    <w:rsid w:val="0022291F"/>
    <w:rsid w:val="002231D7"/>
    <w:rsid w:val="00230271"/>
    <w:rsid w:val="00230C37"/>
    <w:rsid w:val="00230D28"/>
    <w:rsid w:val="002318E8"/>
    <w:rsid w:val="00231EAF"/>
    <w:rsid w:val="002328B6"/>
    <w:rsid w:val="0023318A"/>
    <w:rsid w:val="002333EC"/>
    <w:rsid w:val="002339BC"/>
    <w:rsid w:val="00233CE9"/>
    <w:rsid w:val="002344CB"/>
    <w:rsid w:val="002344EF"/>
    <w:rsid w:val="0023456B"/>
    <w:rsid w:val="0024022D"/>
    <w:rsid w:val="0024033C"/>
    <w:rsid w:val="0024033F"/>
    <w:rsid w:val="00243723"/>
    <w:rsid w:val="00246D93"/>
    <w:rsid w:val="0025320C"/>
    <w:rsid w:val="00260618"/>
    <w:rsid w:val="00261DF1"/>
    <w:rsid w:val="0026240B"/>
    <w:rsid w:val="0026355C"/>
    <w:rsid w:val="00263A99"/>
    <w:rsid w:val="00263C60"/>
    <w:rsid w:val="00264548"/>
    <w:rsid w:val="002645E0"/>
    <w:rsid w:val="0026462B"/>
    <w:rsid w:val="00265B0D"/>
    <w:rsid w:val="0026638A"/>
    <w:rsid w:val="00266575"/>
    <w:rsid w:val="00267324"/>
    <w:rsid w:val="0026798A"/>
    <w:rsid w:val="00270515"/>
    <w:rsid w:val="00271E6B"/>
    <w:rsid w:val="00272BE1"/>
    <w:rsid w:val="00273D3E"/>
    <w:rsid w:val="00277253"/>
    <w:rsid w:val="0028147A"/>
    <w:rsid w:val="00283049"/>
    <w:rsid w:val="0028339E"/>
    <w:rsid w:val="00283967"/>
    <w:rsid w:val="002841CC"/>
    <w:rsid w:val="00284D7D"/>
    <w:rsid w:val="00285007"/>
    <w:rsid w:val="0028505A"/>
    <w:rsid w:val="0028604F"/>
    <w:rsid w:val="00287724"/>
    <w:rsid w:val="00290F44"/>
    <w:rsid w:val="00292351"/>
    <w:rsid w:val="00292CBB"/>
    <w:rsid w:val="00294841"/>
    <w:rsid w:val="002A2757"/>
    <w:rsid w:val="002A356C"/>
    <w:rsid w:val="002A3CF8"/>
    <w:rsid w:val="002A5883"/>
    <w:rsid w:val="002A6227"/>
    <w:rsid w:val="002A6589"/>
    <w:rsid w:val="002A7427"/>
    <w:rsid w:val="002A795C"/>
    <w:rsid w:val="002A7BF8"/>
    <w:rsid w:val="002A7C8B"/>
    <w:rsid w:val="002B0BF3"/>
    <w:rsid w:val="002B0FC5"/>
    <w:rsid w:val="002B1694"/>
    <w:rsid w:val="002B2024"/>
    <w:rsid w:val="002B216F"/>
    <w:rsid w:val="002B392D"/>
    <w:rsid w:val="002B4F2A"/>
    <w:rsid w:val="002B6959"/>
    <w:rsid w:val="002B7D39"/>
    <w:rsid w:val="002C0143"/>
    <w:rsid w:val="002C104B"/>
    <w:rsid w:val="002C1257"/>
    <w:rsid w:val="002C295C"/>
    <w:rsid w:val="002C2C04"/>
    <w:rsid w:val="002C359A"/>
    <w:rsid w:val="002C3A71"/>
    <w:rsid w:val="002C5458"/>
    <w:rsid w:val="002C584F"/>
    <w:rsid w:val="002C5F76"/>
    <w:rsid w:val="002C613F"/>
    <w:rsid w:val="002C7549"/>
    <w:rsid w:val="002C7747"/>
    <w:rsid w:val="002C79A5"/>
    <w:rsid w:val="002C7CAE"/>
    <w:rsid w:val="002C7F5F"/>
    <w:rsid w:val="002D0CE8"/>
    <w:rsid w:val="002D12B0"/>
    <w:rsid w:val="002D1323"/>
    <w:rsid w:val="002D13E0"/>
    <w:rsid w:val="002D1C9E"/>
    <w:rsid w:val="002D25FC"/>
    <w:rsid w:val="002D2FC1"/>
    <w:rsid w:val="002D4CAC"/>
    <w:rsid w:val="002D6D53"/>
    <w:rsid w:val="002D7B62"/>
    <w:rsid w:val="002E0EBA"/>
    <w:rsid w:val="002E162C"/>
    <w:rsid w:val="002E2751"/>
    <w:rsid w:val="002E2F5B"/>
    <w:rsid w:val="002E3094"/>
    <w:rsid w:val="002E3FBE"/>
    <w:rsid w:val="002E555D"/>
    <w:rsid w:val="002E643F"/>
    <w:rsid w:val="002E6C27"/>
    <w:rsid w:val="002F143C"/>
    <w:rsid w:val="002F31AD"/>
    <w:rsid w:val="002F3E81"/>
    <w:rsid w:val="002F49F7"/>
    <w:rsid w:val="002F4DB5"/>
    <w:rsid w:val="002F501A"/>
    <w:rsid w:val="002F5150"/>
    <w:rsid w:val="002F5393"/>
    <w:rsid w:val="002F66FC"/>
    <w:rsid w:val="002F7896"/>
    <w:rsid w:val="00301014"/>
    <w:rsid w:val="003049D7"/>
    <w:rsid w:val="00304CD5"/>
    <w:rsid w:val="00306AF8"/>
    <w:rsid w:val="00307065"/>
    <w:rsid w:val="00310ED4"/>
    <w:rsid w:val="00311A79"/>
    <w:rsid w:val="00311D35"/>
    <w:rsid w:val="00312080"/>
    <w:rsid w:val="00312952"/>
    <w:rsid w:val="00312F2F"/>
    <w:rsid w:val="00313A83"/>
    <w:rsid w:val="0031411E"/>
    <w:rsid w:val="00314231"/>
    <w:rsid w:val="00314653"/>
    <w:rsid w:val="0031543A"/>
    <w:rsid w:val="003159A7"/>
    <w:rsid w:val="00317750"/>
    <w:rsid w:val="003207F1"/>
    <w:rsid w:val="00320E7D"/>
    <w:rsid w:val="00321904"/>
    <w:rsid w:val="003220A8"/>
    <w:rsid w:val="00330E8B"/>
    <w:rsid w:val="003316D2"/>
    <w:rsid w:val="00331A9C"/>
    <w:rsid w:val="00332A52"/>
    <w:rsid w:val="0033313D"/>
    <w:rsid w:val="00333678"/>
    <w:rsid w:val="00337E9E"/>
    <w:rsid w:val="00340252"/>
    <w:rsid w:val="003419A9"/>
    <w:rsid w:val="00342038"/>
    <w:rsid w:val="00342B9B"/>
    <w:rsid w:val="00342D33"/>
    <w:rsid w:val="0034354B"/>
    <w:rsid w:val="00343EFD"/>
    <w:rsid w:val="003442C8"/>
    <w:rsid w:val="00345405"/>
    <w:rsid w:val="00345700"/>
    <w:rsid w:val="003500DE"/>
    <w:rsid w:val="00352734"/>
    <w:rsid w:val="00354CFA"/>
    <w:rsid w:val="00354F0B"/>
    <w:rsid w:val="003550BC"/>
    <w:rsid w:val="00355483"/>
    <w:rsid w:val="00356B2F"/>
    <w:rsid w:val="0035789B"/>
    <w:rsid w:val="003606B4"/>
    <w:rsid w:val="00360B5C"/>
    <w:rsid w:val="00361537"/>
    <w:rsid w:val="0036192A"/>
    <w:rsid w:val="00361DA3"/>
    <w:rsid w:val="003621AD"/>
    <w:rsid w:val="00363348"/>
    <w:rsid w:val="00363C8E"/>
    <w:rsid w:val="00365996"/>
    <w:rsid w:val="00365CAF"/>
    <w:rsid w:val="00366033"/>
    <w:rsid w:val="00366965"/>
    <w:rsid w:val="00366E8F"/>
    <w:rsid w:val="003700D6"/>
    <w:rsid w:val="00370124"/>
    <w:rsid w:val="00370374"/>
    <w:rsid w:val="003706CC"/>
    <w:rsid w:val="0037114E"/>
    <w:rsid w:val="00371459"/>
    <w:rsid w:val="00373425"/>
    <w:rsid w:val="00375D58"/>
    <w:rsid w:val="0037751A"/>
    <w:rsid w:val="003779DC"/>
    <w:rsid w:val="00380F69"/>
    <w:rsid w:val="003840A4"/>
    <w:rsid w:val="003860DE"/>
    <w:rsid w:val="00386E60"/>
    <w:rsid w:val="00387413"/>
    <w:rsid w:val="003877E3"/>
    <w:rsid w:val="0039084A"/>
    <w:rsid w:val="00392611"/>
    <w:rsid w:val="00392714"/>
    <w:rsid w:val="003927BB"/>
    <w:rsid w:val="00393BE1"/>
    <w:rsid w:val="00394235"/>
    <w:rsid w:val="003A170A"/>
    <w:rsid w:val="003A1D15"/>
    <w:rsid w:val="003A2EA6"/>
    <w:rsid w:val="003A3467"/>
    <w:rsid w:val="003A4D1D"/>
    <w:rsid w:val="003A5659"/>
    <w:rsid w:val="003A5C09"/>
    <w:rsid w:val="003A6440"/>
    <w:rsid w:val="003A7384"/>
    <w:rsid w:val="003A7FA2"/>
    <w:rsid w:val="003B128D"/>
    <w:rsid w:val="003B2625"/>
    <w:rsid w:val="003B27A8"/>
    <w:rsid w:val="003B424E"/>
    <w:rsid w:val="003B5FC8"/>
    <w:rsid w:val="003B6E1B"/>
    <w:rsid w:val="003C035C"/>
    <w:rsid w:val="003C1C65"/>
    <w:rsid w:val="003C21DA"/>
    <w:rsid w:val="003C25EC"/>
    <w:rsid w:val="003C2A1A"/>
    <w:rsid w:val="003C3FD3"/>
    <w:rsid w:val="003C45E1"/>
    <w:rsid w:val="003C4741"/>
    <w:rsid w:val="003C50AA"/>
    <w:rsid w:val="003C53CD"/>
    <w:rsid w:val="003C7FCB"/>
    <w:rsid w:val="003D1A23"/>
    <w:rsid w:val="003D3C1B"/>
    <w:rsid w:val="003D4E70"/>
    <w:rsid w:val="003D598D"/>
    <w:rsid w:val="003D5CBE"/>
    <w:rsid w:val="003E11B6"/>
    <w:rsid w:val="003E256D"/>
    <w:rsid w:val="003E2882"/>
    <w:rsid w:val="003E2E64"/>
    <w:rsid w:val="003E39E7"/>
    <w:rsid w:val="003E3C27"/>
    <w:rsid w:val="003E43E3"/>
    <w:rsid w:val="003E43F1"/>
    <w:rsid w:val="003E5885"/>
    <w:rsid w:val="003F0247"/>
    <w:rsid w:val="003F080B"/>
    <w:rsid w:val="003F09CF"/>
    <w:rsid w:val="003F1CE6"/>
    <w:rsid w:val="003F2193"/>
    <w:rsid w:val="003F25D5"/>
    <w:rsid w:val="003F2C5B"/>
    <w:rsid w:val="003F4AA0"/>
    <w:rsid w:val="003F6367"/>
    <w:rsid w:val="003F63AC"/>
    <w:rsid w:val="003F67DE"/>
    <w:rsid w:val="003F7386"/>
    <w:rsid w:val="00401BCE"/>
    <w:rsid w:val="00402037"/>
    <w:rsid w:val="004029DF"/>
    <w:rsid w:val="00403C64"/>
    <w:rsid w:val="00407CB6"/>
    <w:rsid w:val="0041004E"/>
    <w:rsid w:val="00410EF4"/>
    <w:rsid w:val="00413037"/>
    <w:rsid w:val="00414815"/>
    <w:rsid w:val="00415F86"/>
    <w:rsid w:val="00416C49"/>
    <w:rsid w:val="00420BBA"/>
    <w:rsid w:val="00421139"/>
    <w:rsid w:val="00422674"/>
    <w:rsid w:val="00422C9E"/>
    <w:rsid w:val="0042305E"/>
    <w:rsid w:val="0042341E"/>
    <w:rsid w:val="004242D6"/>
    <w:rsid w:val="0042648E"/>
    <w:rsid w:val="00432BEF"/>
    <w:rsid w:val="00432CEB"/>
    <w:rsid w:val="00435CB1"/>
    <w:rsid w:val="0043626F"/>
    <w:rsid w:val="004370A5"/>
    <w:rsid w:val="0043791D"/>
    <w:rsid w:val="0044325D"/>
    <w:rsid w:val="0044697E"/>
    <w:rsid w:val="0044705D"/>
    <w:rsid w:val="00450332"/>
    <w:rsid w:val="00450630"/>
    <w:rsid w:val="00451DC2"/>
    <w:rsid w:val="00451FFA"/>
    <w:rsid w:val="00452242"/>
    <w:rsid w:val="00452372"/>
    <w:rsid w:val="00453091"/>
    <w:rsid w:val="00453E7F"/>
    <w:rsid w:val="00456105"/>
    <w:rsid w:val="00456275"/>
    <w:rsid w:val="00457BAB"/>
    <w:rsid w:val="004609EF"/>
    <w:rsid w:val="0046416E"/>
    <w:rsid w:val="004648F9"/>
    <w:rsid w:val="004653FD"/>
    <w:rsid w:val="00465F43"/>
    <w:rsid w:val="00467CE7"/>
    <w:rsid w:val="004703D4"/>
    <w:rsid w:val="004709BB"/>
    <w:rsid w:val="00470C6E"/>
    <w:rsid w:val="004722B3"/>
    <w:rsid w:val="00472BBE"/>
    <w:rsid w:val="00473650"/>
    <w:rsid w:val="004750A5"/>
    <w:rsid w:val="00475250"/>
    <w:rsid w:val="00477401"/>
    <w:rsid w:val="00477B2B"/>
    <w:rsid w:val="00480096"/>
    <w:rsid w:val="004804A7"/>
    <w:rsid w:val="00481501"/>
    <w:rsid w:val="00481DA4"/>
    <w:rsid w:val="00484B76"/>
    <w:rsid w:val="0048559C"/>
    <w:rsid w:val="00485D4F"/>
    <w:rsid w:val="00486CE9"/>
    <w:rsid w:val="0048799E"/>
    <w:rsid w:val="004900A7"/>
    <w:rsid w:val="00491A87"/>
    <w:rsid w:val="004923C9"/>
    <w:rsid w:val="00492995"/>
    <w:rsid w:val="00493318"/>
    <w:rsid w:val="00493A09"/>
    <w:rsid w:val="0049436B"/>
    <w:rsid w:val="00494B6D"/>
    <w:rsid w:val="0049578F"/>
    <w:rsid w:val="00495B8E"/>
    <w:rsid w:val="00496A63"/>
    <w:rsid w:val="004A0255"/>
    <w:rsid w:val="004A17EA"/>
    <w:rsid w:val="004A34BD"/>
    <w:rsid w:val="004A3E01"/>
    <w:rsid w:val="004A5296"/>
    <w:rsid w:val="004A6830"/>
    <w:rsid w:val="004A7FEB"/>
    <w:rsid w:val="004B1E7E"/>
    <w:rsid w:val="004B2033"/>
    <w:rsid w:val="004B37ED"/>
    <w:rsid w:val="004B3911"/>
    <w:rsid w:val="004B3A8A"/>
    <w:rsid w:val="004B3E9E"/>
    <w:rsid w:val="004B4203"/>
    <w:rsid w:val="004B5347"/>
    <w:rsid w:val="004B5B1C"/>
    <w:rsid w:val="004B6833"/>
    <w:rsid w:val="004B6CF5"/>
    <w:rsid w:val="004C07E3"/>
    <w:rsid w:val="004C4253"/>
    <w:rsid w:val="004C52AE"/>
    <w:rsid w:val="004C5B7B"/>
    <w:rsid w:val="004C6646"/>
    <w:rsid w:val="004C6C27"/>
    <w:rsid w:val="004C7519"/>
    <w:rsid w:val="004C7D74"/>
    <w:rsid w:val="004D15F8"/>
    <w:rsid w:val="004D17FD"/>
    <w:rsid w:val="004D1B48"/>
    <w:rsid w:val="004D24A0"/>
    <w:rsid w:val="004D24AA"/>
    <w:rsid w:val="004D32DA"/>
    <w:rsid w:val="004D3843"/>
    <w:rsid w:val="004D3969"/>
    <w:rsid w:val="004E052E"/>
    <w:rsid w:val="004E0F8E"/>
    <w:rsid w:val="004E1386"/>
    <w:rsid w:val="004E158C"/>
    <w:rsid w:val="004E1666"/>
    <w:rsid w:val="004E1704"/>
    <w:rsid w:val="004E170D"/>
    <w:rsid w:val="004E1CC9"/>
    <w:rsid w:val="004E27D6"/>
    <w:rsid w:val="004E2E6D"/>
    <w:rsid w:val="004E2EA2"/>
    <w:rsid w:val="004E2F11"/>
    <w:rsid w:val="004E349D"/>
    <w:rsid w:val="004E3C22"/>
    <w:rsid w:val="004E606C"/>
    <w:rsid w:val="004F10D5"/>
    <w:rsid w:val="004F112E"/>
    <w:rsid w:val="004F2C31"/>
    <w:rsid w:val="004F474F"/>
    <w:rsid w:val="004F4B48"/>
    <w:rsid w:val="004F5032"/>
    <w:rsid w:val="004F5714"/>
    <w:rsid w:val="004F58F6"/>
    <w:rsid w:val="004F67A2"/>
    <w:rsid w:val="004F77A5"/>
    <w:rsid w:val="004F78FE"/>
    <w:rsid w:val="004F7D4B"/>
    <w:rsid w:val="0050013B"/>
    <w:rsid w:val="00501B27"/>
    <w:rsid w:val="00503571"/>
    <w:rsid w:val="005054AF"/>
    <w:rsid w:val="005059A2"/>
    <w:rsid w:val="00507196"/>
    <w:rsid w:val="005111CA"/>
    <w:rsid w:val="00511BF0"/>
    <w:rsid w:val="00512448"/>
    <w:rsid w:val="005141C1"/>
    <w:rsid w:val="00515AA6"/>
    <w:rsid w:val="005167AF"/>
    <w:rsid w:val="00516D97"/>
    <w:rsid w:val="00517124"/>
    <w:rsid w:val="00521A2B"/>
    <w:rsid w:val="00522A81"/>
    <w:rsid w:val="005233BC"/>
    <w:rsid w:val="005243F9"/>
    <w:rsid w:val="0052443C"/>
    <w:rsid w:val="00524EF4"/>
    <w:rsid w:val="00525183"/>
    <w:rsid w:val="005270C6"/>
    <w:rsid w:val="005325E1"/>
    <w:rsid w:val="00533BDA"/>
    <w:rsid w:val="00534247"/>
    <w:rsid w:val="00534EEB"/>
    <w:rsid w:val="00535963"/>
    <w:rsid w:val="00536FE1"/>
    <w:rsid w:val="00540557"/>
    <w:rsid w:val="00540EF0"/>
    <w:rsid w:val="005428FF"/>
    <w:rsid w:val="00542F0A"/>
    <w:rsid w:val="005430A2"/>
    <w:rsid w:val="005436B6"/>
    <w:rsid w:val="00543B1B"/>
    <w:rsid w:val="00544892"/>
    <w:rsid w:val="0054622D"/>
    <w:rsid w:val="0054671E"/>
    <w:rsid w:val="00547683"/>
    <w:rsid w:val="005501FB"/>
    <w:rsid w:val="005545BA"/>
    <w:rsid w:val="005545E8"/>
    <w:rsid w:val="00554E11"/>
    <w:rsid w:val="0055620D"/>
    <w:rsid w:val="0056050A"/>
    <w:rsid w:val="0056056D"/>
    <w:rsid w:val="00560FC1"/>
    <w:rsid w:val="00561B96"/>
    <w:rsid w:val="005625C7"/>
    <w:rsid w:val="00562D35"/>
    <w:rsid w:val="00562D86"/>
    <w:rsid w:val="0056318B"/>
    <w:rsid w:val="005631EC"/>
    <w:rsid w:val="0056376B"/>
    <w:rsid w:val="0056572A"/>
    <w:rsid w:val="00565D7C"/>
    <w:rsid w:val="00570D90"/>
    <w:rsid w:val="00572D95"/>
    <w:rsid w:val="00574E95"/>
    <w:rsid w:val="00576496"/>
    <w:rsid w:val="00576DEB"/>
    <w:rsid w:val="00581FAF"/>
    <w:rsid w:val="00583340"/>
    <w:rsid w:val="005877CE"/>
    <w:rsid w:val="0059319D"/>
    <w:rsid w:val="005949E2"/>
    <w:rsid w:val="00595BB3"/>
    <w:rsid w:val="005967EA"/>
    <w:rsid w:val="00597E49"/>
    <w:rsid w:val="005A02F7"/>
    <w:rsid w:val="005A1DA7"/>
    <w:rsid w:val="005A3929"/>
    <w:rsid w:val="005A5512"/>
    <w:rsid w:val="005A76B7"/>
    <w:rsid w:val="005B0F36"/>
    <w:rsid w:val="005B136A"/>
    <w:rsid w:val="005B1BF3"/>
    <w:rsid w:val="005B21D0"/>
    <w:rsid w:val="005B5318"/>
    <w:rsid w:val="005B7175"/>
    <w:rsid w:val="005C147C"/>
    <w:rsid w:val="005C3BCF"/>
    <w:rsid w:val="005C5734"/>
    <w:rsid w:val="005C5782"/>
    <w:rsid w:val="005C5D0F"/>
    <w:rsid w:val="005C7926"/>
    <w:rsid w:val="005C7EEE"/>
    <w:rsid w:val="005D03CB"/>
    <w:rsid w:val="005D07D8"/>
    <w:rsid w:val="005D08A2"/>
    <w:rsid w:val="005D1BC2"/>
    <w:rsid w:val="005D215A"/>
    <w:rsid w:val="005D3499"/>
    <w:rsid w:val="005D597B"/>
    <w:rsid w:val="005D6AEA"/>
    <w:rsid w:val="005D7441"/>
    <w:rsid w:val="005E03C3"/>
    <w:rsid w:val="005E13B7"/>
    <w:rsid w:val="005E2127"/>
    <w:rsid w:val="005E2982"/>
    <w:rsid w:val="005E3C37"/>
    <w:rsid w:val="005E4040"/>
    <w:rsid w:val="005E4D97"/>
    <w:rsid w:val="005F001E"/>
    <w:rsid w:val="005F15D4"/>
    <w:rsid w:val="005F1688"/>
    <w:rsid w:val="005F292E"/>
    <w:rsid w:val="005F3378"/>
    <w:rsid w:val="005F3474"/>
    <w:rsid w:val="005F375B"/>
    <w:rsid w:val="005F4445"/>
    <w:rsid w:val="005F46CD"/>
    <w:rsid w:val="005F4950"/>
    <w:rsid w:val="005F4D4A"/>
    <w:rsid w:val="005F6F73"/>
    <w:rsid w:val="00600848"/>
    <w:rsid w:val="0060276C"/>
    <w:rsid w:val="006039E1"/>
    <w:rsid w:val="00603DC0"/>
    <w:rsid w:val="00603F0C"/>
    <w:rsid w:val="00604F0B"/>
    <w:rsid w:val="0060523D"/>
    <w:rsid w:val="006057DA"/>
    <w:rsid w:val="006068E8"/>
    <w:rsid w:val="00614E5A"/>
    <w:rsid w:val="00615E02"/>
    <w:rsid w:val="00615F14"/>
    <w:rsid w:val="006162D9"/>
    <w:rsid w:val="00616335"/>
    <w:rsid w:val="006170A5"/>
    <w:rsid w:val="00621181"/>
    <w:rsid w:val="006227EC"/>
    <w:rsid w:val="0062324F"/>
    <w:rsid w:val="0062388E"/>
    <w:rsid w:val="00623EAD"/>
    <w:rsid w:val="00627A52"/>
    <w:rsid w:val="00630B47"/>
    <w:rsid w:val="00630E8C"/>
    <w:rsid w:val="006314C0"/>
    <w:rsid w:val="00632424"/>
    <w:rsid w:val="0063267C"/>
    <w:rsid w:val="006337A7"/>
    <w:rsid w:val="00633DD7"/>
    <w:rsid w:val="00633E91"/>
    <w:rsid w:val="00634226"/>
    <w:rsid w:val="006343F9"/>
    <w:rsid w:val="00634B97"/>
    <w:rsid w:val="00634D38"/>
    <w:rsid w:val="00635011"/>
    <w:rsid w:val="006358C0"/>
    <w:rsid w:val="00635CA7"/>
    <w:rsid w:val="00637D37"/>
    <w:rsid w:val="00641663"/>
    <w:rsid w:val="00642646"/>
    <w:rsid w:val="00642AE7"/>
    <w:rsid w:val="006430BD"/>
    <w:rsid w:val="0064449B"/>
    <w:rsid w:val="00644796"/>
    <w:rsid w:val="00644D03"/>
    <w:rsid w:val="00645183"/>
    <w:rsid w:val="00647A70"/>
    <w:rsid w:val="006503E0"/>
    <w:rsid w:val="00650657"/>
    <w:rsid w:val="006509AB"/>
    <w:rsid w:val="00650C03"/>
    <w:rsid w:val="0065204C"/>
    <w:rsid w:val="006520CD"/>
    <w:rsid w:val="00652BFF"/>
    <w:rsid w:val="00654B88"/>
    <w:rsid w:val="00654F5E"/>
    <w:rsid w:val="006558CA"/>
    <w:rsid w:val="0065590F"/>
    <w:rsid w:val="00655B17"/>
    <w:rsid w:val="00656CC7"/>
    <w:rsid w:val="00660489"/>
    <w:rsid w:val="0066256F"/>
    <w:rsid w:val="006647B6"/>
    <w:rsid w:val="00664D83"/>
    <w:rsid w:val="00665746"/>
    <w:rsid w:val="006670A7"/>
    <w:rsid w:val="006701FB"/>
    <w:rsid w:val="00670EFA"/>
    <w:rsid w:val="00670FC9"/>
    <w:rsid w:val="00673AB8"/>
    <w:rsid w:val="00675456"/>
    <w:rsid w:val="006761CF"/>
    <w:rsid w:val="00681317"/>
    <w:rsid w:val="006813CB"/>
    <w:rsid w:val="00684171"/>
    <w:rsid w:val="00684734"/>
    <w:rsid w:val="00690F81"/>
    <w:rsid w:val="00691FBF"/>
    <w:rsid w:val="00692066"/>
    <w:rsid w:val="00692320"/>
    <w:rsid w:val="00693693"/>
    <w:rsid w:val="006958F4"/>
    <w:rsid w:val="00695DF3"/>
    <w:rsid w:val="0069620D"/>
    <w:rsid w:val="00696846"/>
    <w:rsid w:val="006968B7"/>
    <w:rsid w:val="00696A0B"/>
    <w:rsid w:val="00696D76"/>
    <w:rsid w:val="00696DBB"/>
    <w:rsid w:val="006972EC"/>
    <w:rsid w:val="00697598"/>
    <w:rsid w:val="006A1CD3"/>
    <w:rsid w:val="006A3470"/>
    <w:rsid w:val="006A3A05"/>
    <w:rsid w:val="006A6F7E"/>
    <w:rsid w:val="006A7516"/>
    <w:rsid w:val="006B02C1"/>
    <w:rsid w:val="006B3186"/>
    <w:rsid w:val="006B48FE"/>
    <w:rsid w:val="006B4ED3"/>
    <w:rsid w:val="006B6248"/>
    <w:rsid w:val="006B743D"/>
    <w:rsid w:val="006B75B5"/>
    <w:rsid w:val="006C02C7"/>
    <w:rsid w:val="006C0643"/>
    <w:rsid w:val="006C1E16"/>
    <w:rsid w:val="006C1E28"/>
    <w:rsid w:val="006C1EC0"/>
    <w:rsid w:val="006C26E4"/>
    <w:rsid w:val="006C29EC"/>
    <w:rsid w:val="006C398C"/>
    <w:rsid w:val="006C4F47"/>
    <w:rsid w:val="006D0403"/>
    <w:rsid w:val="006D0575"/>
    <w:rsid w:val="006D1374"/>
    <w:rsid w:val="006D3F9D"/>
    <w:rsid w:val="006D501B"/>
    <w:rsid w:val="006D5179"/>
    <w:rsid w:val="006D587B"/>
    <w:rsid w:val="006D5DCD"/>
    <w:rsid w:val="006D65C2"/>
    <w:rsid w:val="006D6622"/>
    <w:rsid w:val="006D6A04"/>
    <w:rsid w:val="006D6A64"/>
    <w:rsid w:val="006D6D67"/>
    <w:rsid w:val="006D73A1"/>
    <w:rsid w:val="006D7F18"/>
    <w:rsid w:val="006E1484"/>
    <w:rsid w:val="006E3A75"/>
    <w:rsid w:val="006E56B9"/>
    <w:rsid w:val="006E674C"/>
    <w:rsid w:val="006E68A4"/>
    <w:rsid w:val="006E7384"/>
    <w:rsid w:val="006F0487"/>
    <w:rsid w:val="006F06DD"/>
    <w:rsid w:val="006F1F83"/>
    <w:rsid w:val="006F22CF"/>
    <w:rsid w:val="006F241C"/>
    <w:rsid w:val="006F38CF"/>
    <w:rsid w:val="006F3C33"/>
    <w:rsid w:val="006F4650"/>
    <w:rsid w:val="006F6147"/>
    <w:rsid w:val="00700353"/>
    <w:rsid w:val="00700424"/>
    <w:rsid w:val="007021F6"/>
    <w:rsid w:val="00702389"/>
    <w:rsid w:val="00702863"/>
    <w:rsid w:val="00702CA8"/>
    <w:rsid w:val="00702D68"/>
    <w:rsid w:val="00703D5B"/>
    <w:rsid w:val="00704021"/>
    <w:rsid w:val="00706AB8"/>
    <w:rsid w:val="007077B4"/>
    <w:rsid w:val="00710F7C"/>
    <w:rsid w:val="00712A15"/>
    <w:rsid w:val="00712B70"/>
    <w:rsid w:val="00712C5E"/>
    <w:rsid w:val="00712E2E"/>
    <w:rsid w:val="007163A2"/>
    <w:rsid w:val="00717884"/>
    <w:rsid w:val="0072072B"/>
    <w:rsid w:val="007209A6"/>
    <w:rsid w:val="00720C21"/>
    <w:rsid w:val="00721346"/>
    <w:rsid w:val="007215B5"/>
    <w:rsid w:val="0072171C"/>
    <w:rsid w:val="00722420"/>
    <w:rsid w:val="0072256E"/>
    <w:rsid w:val="007248F4"/>
    <w:rsid w:val="00724935"/>
    <w:rsid w:val="00724D42"/>
    <w:rsid w:val="00725E5F"/>
    <w:rsid w:val="007272B1"/>
    <w:rsid w:val="0072744F"/>
    <w:rsid w:val="00732764"/>
    <w:rsid w:val="007329AC"/>
    <w:rsid w:val="0073341D"/>
    <w:rsid w:val="00733D16"/>
    <w:rsid w:val="00734183"/>
    <w:rsid w:val="00735968"/>
    <w:rsid w:val="00737C28"/>
    <w:rsid w:val="00741EE6"/>
    <w:rsid w:val="00741FDC"/>
    <w:rsid w:val="00742A38"/>
    <w:rsid w:val="00742C89"/>
    <w:rsid w:val="00742F62"/>
    <w:rsid w:val="007430BF"/>
    <w:rsid w:val="00743198"/>
    <w:rsid w:val="00747305"/>
    <w:rsid w:val="00747FF4"/>
    <w:rsid w:val="00750D6B"/>
    <w:rsid w:val="0075259C"/>
    <w:rsid w:val="00753140"/>
    <w:rsid w:val="00753756"/>
    <w:rsid w:val="00754045"/>
    <w:rsid w:val="007540A7"/>
    <w:rsid w:val="007558B0"/>
    <w:rsid w:val="00755A7B"/>
    <w:rsid w:val="00756CBF"/>
    <w:rsid w:val="0075751C"/>
    <w:rsid w:val="0075776F"/>
    <w:rsid w:val="007605F1"/>
    <w:rsid w:val="0076168C"/>
    <w:rsid w:val="007621D2"/>
    <w:rsid w:val="00762DC7"/>
    <w:rsid w:val="00763691"/>
    <w:rsid w:val="00763838"/>
    <w:rsid w:val="00763930"/>
    <w:rsid w:val="00764294"/>
    <w:rsid w:val="00765E19"/>
    <w:rsid w:val="0076752B"/>
    <w:rsid w:val="00767D91"/>
    <w:rsid w:val="00767E22"/>
    <w:rsid w:val="0077018D"/>
    <w:rsid w:val="00771845"/>
    <w:rsid w:val="00772112"/>
    <w:rsid w:val="0077338D"/>
    <w:rsid w:val="00774960"/>
    <w:rsid w:val="00775654"/>
    <w:rsid w:val="0078051D"/>
    <w:rsid w:val="007812E0"/>
    <w:rsid w:val="00781CAD"/>
    <w:rsid w:val="00782E3A"/>
    <w:rsid w:val="00783023"/>
    <w:rsid w:val="0078317D"/>
    <w:rsid w:val="00784DD7"/>
    <w:rsid w:val="007868C8"/>
    <w:rsid w:val="00786A25"/>
    <w:rsid w:val="00787399"/>
    <w:rsid w:val="00787E8B"/>
    <w:rsid w:val="0079044B"/>
    <w:rsid w:val="00792780"/>
    <w:rsid w:val="0079320B"/>
    <w:rsid w:val="00793233"/>
    <w:rsid w:val="0079372B"/>
    <w:rsid w:val="0079681C"/>
    <w:rsid w:val="007972A3"/>
    <w:rsid w:val="007973CC"/>
    <w:rsid w:val="00797424"/>
    <w:rsid w:val="00797B52"/>
    <w:rsid w:val="00797EF9"/>
    <w:rsid w:val="007A0442"/>
    <w:rsid w:val="007A04B0"/>
    <w:rsid w:val="007A0F69"/>
    <w:rsid w:val="007A177A"/>
    <w:rsid w:val="007A39EC"/>
    <w:rsid w:val="007A4E45"/>
    <w:rsid w:val="007A62C1"/>
    <w:rsid w:val="007A6E69"/>
    <w:rsid w:val="007A6F6E"/>
    <w:rsid w:val="007A778F"/>
    <w:rsid w:val="007B03B6"/>
    <w:rsid w:val="007B04C9"/>
    <w:rsid w:val="007B08C1"/>
    <w:rsid w:val="007B12D9"/>
    <w:rsid w:val="007B252E"/>
    <w:rsid w:val="007B298F"/>
    <w:rsid w:val="007B3454"/>
    <w:rsid w:val="007B37BD"/>
    <w:rsid w:val="007B5169"/>
    <w:rsid w:val="007B53CC"/>
    <w:rsid w:val="007C1184"/>
    <w:rsid w:val="007C1D06"/>
    <w:rsid w:val="007C1E13"/>
    <w:rsid w:val="007C43DC"/>
    <w:rsid w:val="007C4C95"/>
    <w:rsid w:val="007C52C7"/>
    <w:rsid w:val="007C586A"/>
    <w:rsid w:val="007C5D16"/>
    <w:rsid w:val="007C7523"/>
    <w:rsid w:val="007C798E"/>
    <w:rsid w:val="007C7EB3"/>
    <w:rsid w:val="007D0BCB"/>
    <w:rsid w:val="007D151C"/>
    <w:rsid w:val="007D2C73"/>
    <w:rsid w:val="007E1D3D"/>
    <w:rsid w:val="007E1F65"/>
    <w:rsid w:val="007E226D"/>
    <w:rsid w:val="007E3998"/>
    <w:rsid w:val="007F0675"/>
    <w:rsid w:val="007F24CF"/>
    <w:rsid w:val="007F272A"/>
    <w:rsid w:val="007F29F8"/>
    <w:rsid w:val="007F2BED"/>
    <w:rsid w:val="007F3010"/>
    <w:rsid w:val="007F3113"/>
    <w:rsid w:val="007F4C87"/>
    <w:rsid w:val="007F65C3"/>
    <w:rsid w:val="00800BB0"/>
    <w:rsid w:val="00801592"/>
    <w:rsid w:val="008031DF"/>
    <w:rsid w:val="00803405"/>
    <w:rsid w:val="00803E11"/>
    <w:rsid w:val="008052CA"/>
    <w:rsid w:val="00805955"/>
    <w:rsid w:val="0080736C"/>
    <w:rsid w:val="0080742A"/>
    <w:rsid w:val="0081058D"/>
    <w:rsid w:val="008110F1"/>
    <w:rsid w:val="00811741"/>
    <w:rsid w:val="00812485"/>
    <w:rsid w:val="00813194"/>
    <w:rsid w:val="0081388C"/>
    <w:rsid w:val="00814A85"/>
    <w:rsid w:val="00814D99"/>
    <w:rsid w:val="00815068"/>
    <w:rsid w:val="00815A90"/>
    <w:rsid w:val="00815D4B"/>
    <w:rsid w:val="00816371"/>
    <w:rsid w:val="00816E99"/>
    <w:rsid w:val="00820D5D"/>
    <w:rsid w:val="00823299"/>
    <w:rsid w:val="0082329A"/>
    <w:rsid w:val="00823F29"/>
    <w:rsid w:val="00824279"/>
    <w:rsid w:val="00825083"/>
    <w:rsid w:val="00825DB2"/>
    <w:rsid w:val="008260CD"/>
    <w:rsid w:val="00830327"/>
    <w:rsid w:val="00831311"/>
    <w:rsid w:val="008321CA"/>
    <w:rsid w:val="008346A5"/>
    <w:rsid w:val="008348BB"/>
    <w:rsid w:val="00834E35"/>
    <w:rsid w:val="00836C52"/>
    <w:rsid w:val="00837256"/>
    <w:rsid w:val="0083752F"/>
    <w:rsid w:val="00837D34"/>
    <w:rsid w:val="0084060B"/>
    <w:rsid w:val="00841A22"/>
    <w:rsid w:val="008421D1"/>
    <w:rsid w:val="008433B1"/>
    <w:rsid w:val="008435F5"/>
    <w:rsid w:val="008440C4"/>
    <w:rsid w:val="00844974"/>
    <w:rsid w:val="0084663F"/>
    <w:rsid w:val="00846957"/>
    <w:rsid w:val="008473BA"/>
    <w:rsid w:val="008477A6"/>
    <w:rsid w:val="00850B22"/>
    <w:rsid w:val="008510BF"/>
    <w:rsid w:val="0085134F"/>
    <w:rsid w:val="008529E5"/>
    <w:rsid w:val="00852A66"/>
    <w:rsid w:val="00852D9D"/>
    <w:rsid w:val="008532D0"/>
    <w:rsid w:val="00855980"/>
    <w:rsid w:val="008564B8"/>
    <w:rsid w:val="00857CDA"/>
    <w:rsid w:val="00860766"/>
    <w:rsid w:val="00860A66"/>
    <w:rsid w:val="008651F0"/>
    <w:rsid w:val="00867652"/>
    <w:rsid w:val="00871C3F"/>
    <w:rsid w:val="00873C03"/>
    <w:rsid w:val="00874EFA"/>
    <w:rsid w:val="00875B11"/>
    <w:rsid w:val="00876588"/>
    <w:rsid w:val="008803D5"/>
    <w:rsid w:val="0088073F"/>
    <w:rsid w:val="008810BA"/>
    <w:rsid w:val="008812A1"/>
    <w:rsid w:val="00882FD0"/>
    <w:rsid w:val="00885BC6"/>
    <w:rsid w:val="00887383"/>
    <w:rsid w:val="0089136C"/>
    <w:rsid w:val="00894712"/>
    <w:rsid w:val="00894D22"/>
    <w:rsid w:val="008969A2"/>
    <w:rsid w:val="00897781"/>
    <w:rsid w:val="008A065C"/>
    <w:rsid w:val="008A0AA4"/>
    <w:rsid w:val="008A1410"/>
    <w:rsid w:val="008A1640"/>
    <w:rsid w:val="008A2115"/>
    <w:rsid w:val="008A2339"/>
    <w:rsid w:val="008A25AD"/>
    <w:rsid w:val="008A27CB"/>
    <w:rsid w:val="008A2839"/>
    <w:rsid w:val="008A2CC0"/>
    <w:rsid w:val="008A30FB"/>
    <w:rsid w:val="008A319E"/>
    <w:rsid w:val="008A3910"/>
    <w:rsid w:val="008A4FEC"/>
    <w:rsid w:val="008A699B"/>
    <w:rsid w:val="008A72B4"/>
    <w:rsid w:val="008A7312"/>
    <w:rsid w:val="008A7379"/>
    <w:rsid w:val="008A78AE"/>
    <w:rsid w:val="008B0390"/>
    <w:rsid w:val="008B0E51"/>
    <w:rsid w:val="008B23CA"/>
    <w:rsid w:val="008B2E38"/>
    <w:rsid w:val="008B358C"/>
    <w:rsid w:val="008B3DA5"/>
    <w:rsid w:val="008B50A5"/>
    <w:rsid w:val="008B5AE9"/>
    <w:rsid w:val="008B6BE7"/>
    <w:rsid w:val="008B7A01"/>
    <w:rsid w:val="008B7E51"/>
    <w:rsid w:val="008B7E7F"/>
    <w:rsid w:val="008C25CB"/>
    <w:rsid w:val="008C4124"/>
    <w:rsid w:val="008C4BF8"/>
    <w:rsid w:val="008C6542"/>
    <w:rsid w:val="008C6C38"/>
    <w:rsid w:val="008C7279"/>
    <w:rsid w:val="008C75F6"/>
    <w:rsid w:val="008D01EC"/>
    <w:rsid w:val="008D107E"/>
    <w:rsid w:val="008D4683"/>
    <w:rsid w:val="008D65EA"/>
    <w:rsid w:val="008D67BC"/>
    <w:rsid w:val="008D7D01"/>
    <w:rsid w:val="008E1397"/>
    <w:rsid w:val="008E1762"/>
    <w:rsid w:val="008E234E"/>
    <w:rsid w:val="008E2E7C"/>
    <w:rsid w:val="008E3BC6"/>
    <w:rsid w:val="008E45ED"/>
    <w:rsid w:val="008E4952"/>
    <w:rsid w:val="008E4BD7"/>
    <w:rsid w:val="008E4D1D"/>
    <w:rsid w:val="008E59AD"/>
    <w:rsid w:val="008E7A5B"/>
    <w:rsid w:val="008F0E1D"/>
    <w:rsid w:val="008F11BF"/>
    <w:rsid w:val="008F15F9"/>
    <w:rsid w:val="008F37FC"/>
    <w:rsid w:val="008F4DDF"/>
    <w:rsid w:val="008F4E97"/>
    <w:rsid w:val="008F625A"/>
    <w:rsid w:val="008F691C"/>
    <w:rsid w:val="008F7CF8"/>
    <w:rsid w:val="00901559"/>
    <w:rsid w:val="00904119"/>
    <w:rsid w:val="00907913"/>
    <w:rsid w:val="00907EF8"/>
    <w:rsid w:val="00910718"/>
    <w:rsid w:val="009107D4"/>
    <w:rsid w:val="00910C71"/>
    <w:rsid w:val="009118B8"/>
    <w:rsid w:val="00912271"/>
    <w:rsid w:val="00913008"/>
    <w:rsid w:val="00914B9B"/>
    <w:rsid w:val="00914D7D"/>
    <w:rsid w:val="009154E5"/>
    <w:rsid w:val="00916399"/>
    <w:rsid w:val="0091757F"/>
    <w:rsid w:val="00917E7A"/>
    <w:rsid w:val="0092163A"/>
    <w:rsid w:val="009222D9"/>
    <w:rsid w:val="009254FD"/>
    <w:rsid w:val="00925CD5"/>
    <w:rsid w:val="009261D1"/>
    <w:rsid w:val="00927F58"/>
    <w:rsid w:val="00927FC6"/>
    <w:rsid w:val="0093172F"/>
    <w:rsid w:val="009321D0"/>
    <w:rsid w:val="00932E14"/>
    <w:rsid w:val="00934758"/>
    <w:rsid w:val="009373CE"/>
    <w:rsid w:val="00941389"/>
    <w:rsid w:val="00942989"/>
    <w:rsid w:val="009432D0"/>
    <w:rsid w:val="00944C7E"/>
    <w:rsid w:val="00945010"/>
    <w:rsid w:val="00945143"/>
    <w:rsid w:val="00945B5B"/>
    <w:rsid w:val="00945CCB"/>
    <w:rsid w:val="009503BD"/>
    <w:rsid w:val="0095045E"/>
    <w:rsid w:val="00951BFB"/>
    <w:rsid w:val="0095692D"/>
    <w:rsid w:val="00956ABF"/>
    <w:rsid w:val="00957B16"/>
    <w:rsid w:val="00957E42"/>
    <w:rsid w:val="00960DC2"/>
    <w:rsid w:val="00961063"/>
    <w:rsid w:val="009624D6"/>
    <w:rsid w:val="009625D0"/>
    <w:rsid w:val="00963B9F"/>
    <w:rsid w:val="009701AA"/>
    <w:rsid w:val="009716CF"/>
    <w:rsid w:val="009727B3"/>
    <w:rsid w:val="00973590"/>
    <w:rsid w:val="009746A4"/>
    <w:rsid w:val="00974A88"/>
    <w:rsid w:val="00974C9D"/>
    <w:rsid w:val="00974E96"/>
    <w:rsid w:val="0097512D"/>
    <w:rsid w:val="00975F99"/>
    <w:rsid w:val="009761C0"/>
    <w:rsid w:val="00976B7D"/>
    <w:rsid w:val="00977054"/>
    <w:rsid w:val="00977ED9"/>
    <w:rsid w:val="009802DB"/>
    <w:rsid w:val="009809CF"/>
    <w:rsid w:val="00981C3D"/>
    <w:rsid w:val="00982A1B"/>
    <w:rsid w:val="00983AAD"/>
    <w:rsid w:val="00986226"/>
    <w:rsid w:val="00986676"/>
    <w:rsid w:val="009877A4"/>
    <w:rsid w:val="00990437"/>
    <w:rsid w:val="00990B6F"/>
    <w:rsid w:val="00991F97"/>
    <w:rsid w:val="00992B7E"/>
    <w:rsid w:val="00993300"/>
    <w:rsid w:val="00994283"/>
    <w:rsid w:val="00994642"/>
    <w:rsid w:val="00996C0F"/>
    <w:rsid w:val="00997960"/>
    <w:rsid w:val="009A0228"/>
    <w:rsid w:val="009A022E"/>
    <w:rsid w:val="009A065C"/>
    <w:rsid w:val="009A381A"/>
    <w:rsid w:val="009A4C1D"/>
    <w:rsid w:val="009A5DAF"/>
    <w:rsid w:val="009A6C43"/>
    <w:rsid w:val="009A6DB5"/>
    <w:rsid w:val="009B01B3"/>
    <w:rsid w:val="009B0614"/>
    <w:rsid w:val="009B2724"/>
    <w:rsid w:val="009B2A8D"/>
    <w:rsid w:val="009B2D20"/>
    <w:rsid w:val="009B4D8A"/>
    <w:rsid w:val="009B5480"/>
    <w:rsid w:val="009B7A0A"/>
    <w:rsid w:val="009C0BBB"/>
    <w:rsid w:val="009C26FD"/>
    <w:rsid w:val="009C344C"/>
    <w:rsid w:val="009C3D54"/>
    <w:rsid w:val="009C48D5"/>
    <w:rsid w:val="009C6D5A"/>
    <w:rsid w:val="009D0FC9"/>
    <w:rsid w:val="009D17B1"/>
    <w:rsid w:val="009D589A"/>
    <w:rsid w:val="009E0471"/>
    <w:rsid w:val="009E0867"/>
    <w:rsid w:val="009E09A7"/>
    <w:rsid w:val="009E4F25"/>
    <w:rsid w:val="009E7B2C"/>
    <w:rsid w:val="009F05EB"/>
    <w:rsid w:val="009F0BB3"/>
    <w:rsid w:val="009F10CA"/>
    <w:rsid w:val="009F1282"/>
    <w:rsid w:val="009F28FE"/>
    <w:rsid w:val="009F58A8"/>
    <w:rsid w:val="009F6F3A"/>
    <w:rsid w:val="00A00C2D"/>
    <w:rsid w:val="00A00DA2"/>
    <w:rsid w:val="00A04A10"/>
    <w:rsid w:val="00A04EBA"/>
    <w:rsid w:val="00A05084"/>
    <w:rsid w:val="00A06112"/>
    <w:rsid w:val="00A07144"/>
    <w:rsid w:val="00A07185"/>
    <w:rsid w:val="00A07B8B"/>
    <w:rsid w:val="00A1019A"/>
    <w:rsid w:val="00A11EE9"/>
    <w:rsid w:val="00A135A6"/>
    <w:rsid w:val="00A1422D"/>
    <w:rsid w:val="00A1777F"/>
    <w:rsid w:val="00A212FC"/>
    <w:rsid w:val="00A21A9F"/>
    <w:rsid w:val="00A21BFC"/>
    <w:rsid w:val="00A237D0"/>
    <w:rsid w:val="00A239C3"/>
    <w:rsid w:val="00A24E19"/>
    <w:rsid w:val="00A25200"/>
    <w:rsid w:val="00A26763"/>
    <w:rsid w:val="00A2751B"/>
    <w:rsid w:val="00A3049F"/>
    <w:rsid w:val="00A30BA7"/>
    <w:rsid w:val="00A30C8D"/>
    <w:rsid w:val="00A332FB"/>
    <w:rsid w:val="00A33CE2"/>
    <w:rsid w:val="00A33E86"/>
    <w:rsid w:val="00A34314"/>
    <w:rsid w:val="00A34444"/>
    <w:rsid w:val="00A34F0F"/>
    <w:rsid w:val="00A3516B"/>
    <w:rsid w:val="00A373E3"/>
    <w:rsid w:val="00A37C3C"/>
    <w:rsid w:val="00A37EA5"/>
    <w:rsid w:val="00A40412"/>
    <w:rsid w:val="00A40676"/>
    <w:rsid w:val="00A40830"/>
    <w:rsid w:val="00A41A76"/>
    <w:rsid w:val="00A41DE0"/>
    <w:rsid w:val="00A44F98"/>
    <w:rsid w:val="00A44FEE"/>
    <w:rsid w:val="00A4522B"/>
    <w:rsid w:val="00A471D2"/>
    <w:rsid w:val="00A5006C"/>
    <w:rsid w:val="00A5110C"/>
    <w:rsid w:val="00A51597"/>
    <w:rsid w:val="00A52B39"/>
    <w:rsid w:val="00A52EBD"/>
    <w:rsid w:val="00A54382"/>
    <w:rsid w:val="00A559BA"/>
    <w:rsid w:val="00A560BE"/>
    <w:rsid w:val="00A564C5"/>
    <w:rsid w:val="00A56889"/>
    <w:rsid w:val="00A56FFF"/>
    <w:rsid w:val="00A62D91"/>
    <w:rsid w:val="00A637A3"/>
    <w:rsid w:val="00A6442F"/>
    <w:rsid w:val="00A6574C"/>
    <w:rsid w:val="00A67C3C"/>
    <w:rsid w:val="00A7021C"/>
    <w:rsid w:val="00A70C79"/>
    <w:rsid w:val="00A70F66"/>
    <w:rsid w:val="00A70F97"/>
    <w:rsid w:val="00A72791"/>
    <w:rsid w:val="00A72855"/>
    <w:rsid w:val="00A72A88"/>
    <w:rsid w:val="00A72CF8"/>
    <w:rsid w:val="00A73214"/>
    <w:rsid w:val="00A746CF"/>
    <w:rsid w:val="00A752AA"/>
    <w:rsid w:val="00A76A82"/>
    <w:rsid w:val="00A81A69"/>
    <w:rsid w:val="00A81D85"/>
    <w:rsid w:val="00A86A29"/>
    <w:rsid w:val="00A86E23"/>
    <w:rsid w:val="00A87145"/>
    <w:rsid w:val="00A9041A"/>
    <w:rsid w:val="00A90C2C"/>
    <w:rsid w:val="00A91909"/>
    <w:rsid w:val="00A933D0"/>
    <w:rsid w:val="00A93E57"/>
    <w:rsid w:val="00A95738"/>
    <w:rsid w:val="00A966F9"/>
    <w:rsid w:val="00A977F4"/>
    <w:rsid w:val="00AA261E"/>
    <w:rsid w:val="00AA4AB5"/>
    <w:rsid w:val="00AA4D3E"/>
    <w:rsid w:val="00AA5959"/>
    <w:rsid w:val="00AA643E"/>
    <w:rsid w:val="00AA6C5A"/>
    <w:rsid w:val="00AA7495"/>
    <w:rsid w:val="00AB162B"/>
    <w:rsid w:val="00AB2151"/>
    <w:rsid w:val="00AB3696"/>
    <w:rsid w:val="00AB5487"/>
    <w:rsid w:val="00AB579D"/>
    <w:rsid w:val="00AB5980"/>
    <w:rsid w:val="00AB7CC8"/>
    <w:rsid w:val="00AC09F6"/>
    <w:rsid w:val="00AC18FD"/>
    <w:rsid w:val="00AC20B3"/>
    <w:rsid w:val="00AC37A0"/>
    <w:rsid w:val="00AC45A9"/>
    <w:rsid w:val="00AC510C"/>
    <w:rsid w:val="00AC5E78"/>
    <w:rsid w:val="00AC6F16"/>
    <w:rsid w:val="00AC7189"/>
    <w:rsid w:val="00AD0520"/>
    <w:rsid w:val="00AD29A7"/>
    <w:rsid w:val="00AD2C88"/>
    <w:rsid w:val="00AD301F"/>
    <w:rsid w:val="00AD34D3"/>
    <w:rsid w:val="00AD3F30"/>
    <w:rsid w:val="00AD4F4E"/>
    <w:rsid w:val="00AD52B3"/>
    <w:rsid w:val="00AD6BF9"/>
    <w:rsid w:val="00AD73DA"/>
    <w:rsid w:val="00AE0C4D"/>
    <w:rsid w:val="00AE3873"/>
    <w:rsid w:val="00AE5F81"/>
    <w:rsid w:val="00AE676B"/>
    <w:rsid w:val="00AE6E3F"/>
    <w:rsid w:val="00AF1A16"/>
    <w:rsid w:val="00AF2D2B"/>
    <w:rsid w:val="00AF3920"/>
    <w:rsid w:val="00AF3F0D"/>
    <w:rsid w:val="00AF4AB8"/>
    <w:rsid w:val="00AF4AE4"/>
    <w:rsid w:val="00AF522B"/>
    <w:rsid w:val="00AF553B"/>
    <w:rsid w:val="00AF6271"/>
    <w:rsid w:val="00AF7296"/>
    <w:rsid w:val="00B001D2"/>
    <w:rsid w:val="00B0095D"/>
    <w:rsid w:val="00B00CC6"/>
    <w:rsid w:val="00B00D3A"/>
    <w:rsid w:val="00B01375"/>
    <w:rsid w:val="00B0201B"/>
    <w:rsid w:val="00B02D48"/>
    <w:rsid w:val="00B053BA"/>
    <w:rsid w:val="00B05DBA"/>
    <w:rsid w:val="00B06C5E"/>
    <w:rsid w:val="00B078BF"/>
    <w:rsid w:val="00B10B01"/>
    <w:rsid w:val="00B14066"/>
    <w:rsid w:val="00B14441"/>
    <w:rsid w:val="00B14755"/>
    <w:rsid w:val="00B17522"/>
    <w:rsid w:val="00B204EF"/>
    <w:rsid w:val="00B212D1"/>
    <w:rsid w:val="00B242DD"/>
    <w:rsid w:val="00B2529B"/>
    <w:rsid w:val="00B25B4D"/>
    <w:rsid w:val="00B261D7"/>
    <w:rsid w:val="00B268E9"/>
    <w:rsid w:val="00B27A96"/>
    <w:rsid w:val="00B30237"/>
    <w:rsid w:val="00B3117E"/>
    <w:rsid w:val="00B3131D"/>
    <w:rsid w:val="00B31656"/>
    <w:rsid w:val="00B3290B"/>
    <w:rsid w:val="00B32B4B"/>
    <w:rsid w:val="00B35BF0"/>
    <w:rsid w:val="00B35D62"/>
    <w:rsid w:val="00B35F1C"/>
    <w:rsid w:val="00B37C36"/>
    <w:rsid w:val="00B37D27"/>
    <w:rsid w:val="00B40280"/>
    <w:rsid w:val="00B4050B"/>
    <w:rsid w:val="00B41B0E"/>
    <w:rsid w:val="00B42501"/>
    <w:rsid w:val="00B429F2"/>
    <w:rsid w:val="00B4370B"/>
    <w:rsid w:val="00B440CC"/>
    <w:rsid w:val="00B444FB"/>
    <w:rsid w:val="00B509C4"/>
    <w:rsid w:val="00B50C13"/>
    <w:rsid w:val="00B51381"/>
    <w:rsid w:val="00B52550"/>
    <w:rsid w:val="00B52579"/>
    <w:rsid w:val="00B53939"/>
    <w:rsid w:val="00B5476D"/>
    <w:rsid w:val="00B559B4"/>
    <w:rsid w:val="00B60908"/>
    <w:rsid w:val="00B61800"/>
    <w:rsid w:val="00B61E16"/>
    <w:rsid w:val="00B650DC"/>
    <w:rsid w:val="00B65326"/>
    <w:rsid w:val="00B65A2D"/>
    <w:rsid w:val="00B65BBC"/>
    <w:rsid w:val="00B65D5D"/>
    <w:rsid w:val="00B66D8D"/>
    <w:rsid w:val="00B66FA1"/>
    <w:rsid w:val="00B67234"/>
    <w:rsid w:val="00B675EE"/>
    <w:rsid w:val="00B706A8"/>
    <w:rsid w:val="00B70D0B"/>
    <w:rsid w:val="00B72A2B"/>
    <w:rsid w:val="00B73A46"/>
    <w:rsid w:val="00B75A1E"/>
    <w:rsid w:val="00B77036"/>
    <w:rsid w:val="00B814A2"/>
    <w:rsid w:val="00B82005"/>
    <w:rsid w:val="00B8414F"/>
    <w:rsid w:val="00B85BFD"/>
    <w:rsid w:val="00B867F9"/>
    <w:rsid w:val="00B86847"/>
    <w:rsid w:val="00B869A0"/>
    <w:rsid w:val="00B86BD5"/>
    <w:rsid w:val="00B86F0E"/>
    <w:rsid w:val="00B872C5"/>
    <w:rsid w:val="00B8765F"/>
    <w:rsid w:val="00B87C1F"/>
    <w:rsid w:val="00B90ED4"/>
    <w:rsid w:val="00B94208"/>
    <w:rsid w:val="00B9568F"/>
    <w:rsid w:val="00B958C9"/>
    <w:rsid w:val="00B97172"/>
    <w:rsid w:val="00B97E2C"/>
    <w:rsid w:val="00BA0422"/>
    <w:rsid w:val="00BA0585"/>
    <w:rsid w:val="00BA2441"/>
    <w:rsid w:val="00BA4290"/>
    <w:rsid w:val="00BA49A4"/>
    <w:rsid w:val="00BA5413"/>
    <w:rsid w:val="00BA610D"/>
    <w:rsid w:val="00BA636D"/>
    <w:rsid w:val="00BA6720"/>
    <w:rsid w:val="00BB1F03"/>
    <w:rsid w:val="00BB52B1"/>
    <w:rsid w:val="00BB58D6"/>
    <w:rsid w:val="00BB713F"/>
    <w:rsid w:val="00BB76CF"/>
    <w:rsid w:val="00BB7CEF"/>
    <w:rsid w:val="00BC209E"/>
    <w:rsid w:val="00BC20A4"/>
    <w:rsid w:val="00BC3FB9"/>
    <w:rsid w:val="00BC4474"/>
    <w:rsid w:val="00BC4D48"/>
    <w:rsid w:val="00BC5F08"/>
    <w:rsid w:val="00BC6B35"/>
    <w:rsid w:val="00BC79B6"/>
    <w:rsid w:val="00BC7E18"/>
    <w:rsid w:val="00BD0EAC"/>
    <w:rsid w:val="00BD128E"/>
    <w:rsid w:val="00BD3D26"/>
    <w:rsid w:val="00BD4CE5"/>
    <w:rsid w:val="00BD5D53"/>
    <w:rsid w:val="00BD62F4"/>
    <w:rsid w:val="00BD6CD5"/>
    <w:rsid w:val="00BD712C"/>
    <w:rsid w:val="00BD7707"/>
    <w:rsid w:val="00BE1129"/>
    <w:rsid w:val="00BE1ECE"/>
    <w:rsid w:val="00BE3D1A"/>
    <w:rsid w:val="00BE4999"/>
    <w:rsid w:val="00BE65BD"/>
    <w:rsid w:val="00BE6A68"/>
    <w:rsid w:val="00BF02D3"/>
    <w:rsid w:val="00BF0E8A"/>
    <w:rsid w:val="00BF26C9"/>
    <w:rsid w:val="00BF2DFC"/>
    <w:rsid w:val="00BF3164"/>
    <w:rsid w:val="00BF397E"/>
    <w:rsid w:val="00BF3F2C"/>
    <w:rsid w:val="00BF459F"/>
    <w:rsid w:val="00BF4AE0"/>
    <w:rsid w:val="00BF4F06"/>
    <w:rsid w:val="00BF5AF5"/>
    <w:rsid w:val="00BF6A11"/>
    <w:rsid w:val="00C00045"/>
    <w:rsid w:val="00C003AB"/>
    <w:rsid w:val="00C01887"/>
    <w:rsid w:val="00C0353F"/>
    <w:rsid w:val="00C03C19"/>
    <w:rsid w:val="00C042F9"/>
    <w:rsid w:val="00C04ABA"/>
    <w:rsid w:val="00C126D0"/>
    <w:rsid w:val="00C12A59"/>
    <w:rsid w:val="00C13857"/>
    <w:rsid w:val="00C142A8"/>
    <w:rsid w:val="00C143F0"/>
    <w:rsid w:val="00C15C64"/>
    <w:rsid w:val="00C16684"/>
    <w:rsid w:val="00C16F4C"/>
    <w:rsid w:val="00C2084A"/>
    <w:rsid w:val="00C2135B"/>
    <w:rsid w:val="00C21D80"/>
    <w:rsid w:val="00C26388"/>
    <w:rsid w:val="00C263BB"/>
    <w:rsid w:val="00C2687D"/>
    <w:rsid w:val="00C26A21"/>
    <w:rsid w:val="00C26CA1"/>
    <w:rsid w:val="00C271BE"/>
    <w:rsid w:val="00C27836"/>
    <w:rsid w:val="00C306E2"/>
    <w:rsid w:val="00C307AF"/>
    <w:rsid w:val="00C313E9"/>
    <w:rsid w:val="00C314DA"/>
    <w:rsid w:val="00C31B2A"/>
    <w:rsid w:val="00C33FA9"/>
    <w:rsid w:val="00C34196"/>
    <w:rsid w:val="00C35137"/>
    <w:rsid w:val="00C37225"/>
    <w:rsid w:val="00C404B7"/>
    <w:rsid w:val="00C41D3A"/>
    <w:rsid w:val="00C43F44"/>
    <w:rsid w:val="00C4454D"/>
    <w:rsid w:val="00C45BF8"/>
    <w:rsid w:val="00C4683A"/>
    <w:rsid w:val="00C501B3"/>
    <w:rsid w:val="00C5221B"/>
    <w:rsid w:val="00C52417"/>
    <w:rsid w:val="00C52980"/>
    <w:rsid w:val="00C53935"/>
    <w:rsid w:val="00C55A4F"/>
    <w:rsid w:val="00C55AE3"/>
    <w:rsid w:val="00C567D3"/>
    <w:rsid w:val="00C60212"/>
    <w:rsid w:val="00C60739"/>
    <w:rsid w:val="00C62A7F"/>
    <w:rsid w:val="00C632B2"/>
    <w:rsid w:val="00C65FE9"/>
    <w:rsid w:val="00C66686"/>
    <w:rsid w:val="00C6734B"/>
    <w:rsid w:val="00C71457"/>
    <w:rsid w:val="00C71B59"/>
    <w:rsid w:val="00C729D6"/>
    <w:rsid w:val="00C74116"/>
    <w:rsid w:val="00C74273"/>
    <w:rsid w:val="00C7590F"/>
    <w:rsid w:val="00C7638B"/>
    <w:rsid w:val="00C774ED"/>
    <w:rsid w:val="00C7762E"/>
    <w:rsid w:val="00C807EF"/>
    <w:rsid w:val="00C81394"/>
    <w:rsid w:val="00C81409"/>
    <w:rsid w:val="00C8195C"/>
    <w:rsid w:val="00C827D2"/>
    <w:rsid w:val="00C82FE1"/>
    <w:rsid w:val="00C8454C"/>
    <w:rsid w:val="00C85553"/>
    <w:rsid w:val="00C85779"/>
    <w:rsid w:val="00C85A62"/>
    <w:rsid w:val="00C85E3B"/>
    <w:rsid w:val="00C874D2"/>
    <w:rsid w:val="00C90176"/>
    <w:rsid w:val="00C90D4E"/>
    <w:rsid w:val="00C92909"/>
    <w:rsid w:val="00C9300A"/>
    <w:rsid w:val="00C93235"/>
    <w:rsid w:val="00C93F1B"/>
    <w:rsid w:val="00C946C6"/>
    <w:rsid w:val="00C94FF0"/>
    <w:rsid w:val="00C956BB"/>
    <w:rsid w:val="00C96934"/>
    <w:rsid w:val="00C973B8"/>
    <w:rsid w:val="00C97F13"/>
    <w:rsid w:val="00CA0E16"/>
    <w:rsid w:val="00CA2AF1"/>
    <w:rsid w:val="00CA2EF2"/>
    <w:rsid w:val="00CA373D"/>
    <w:rsid w:val="00CA3900"/>
    <w:rsid w:val="00CA7543"/>
    <w:rsid w:val="00CA75FD"/>
    <w:rsid w:val="00CB2343"/>
    <w:rsid w:val="00CB2A77"/>
    <w:rsid w:val="00CB3802"/>
    <w:rsid w:val="00CB40FF"/>
    <w:rsid w:val="00CB5651"/>
    <w:rsid w:val="00CB5DB8"/>
    <w:rsid w:val="00CB64B2"/>
    <w:rsid w:val="00CB7513"/>
    <w:rsid w:val="00CC29C0"/>
    <w:rsid w:val="00CC2F08"/>
    <w:rsid w:val="00CC30E4"/>
    <w:rsid w:val="00CC42C7"/>
    <w:rsid w:val="00CC4533"/>
    <w:rsid w:val="00CC4A1C"/>
    <w:rsid w:val="00CC78CE"/>
    <w:rsid w:val="00CD2ADB"/>
    <w:rsid w:val="00CD4254"/>
    <w:rsid w:val="00CD632D"/>
    <w:rsid w:val="00CD65C7"/>
    <w:rsid w:val="00CE04AA"/>
    <w:rsid w:val="00CE04BA"/>
    <w:rsid w:val="00CE2F37"/>
    <w:rsid w:val="00CE49E9"/>
    <w:rsid w:val="00CE4CA6"/>
    <w:rsid w:val="00CE5517"/>
    <w:rsid w:val="00CE56F5"/>
    <w:rsid w:val="00CE5CBB"/>
    <w:rsid w:val="00CE7688"/>
    <w:rsid w:val="00CE787D"/>
    <w:rsid w:val="00CF062F"/>
    <w:rsid w:val="00CF0D9D"/>
    <w:rsid w:val="00CF1E41"/>
    <w:rsid w:val="00CF3EC7"/>
    <w:rsid w:val="00CF3F20"/>
    <w:rsid w:val="00CF401D"/>
    <w:rsid w:val="00CF494A"/>
    <w:rsid w:val="00CF4B2F"/>
    <w:rsid w:val="00CF5314"/>
    <w:rsid w:val="00CF74F0"/>
    <w:rsid w:val="00CF7D04"/>
    <w:rsid w:val="00D0000E"/>
    <w:rsid w:val="00D010E7"/>
    <w:rsid w:val="00D0249F"/>
    <w:rsid w:val="00D02D38"/>
    <w:rsid w:val="00D035EE"/>
    <w:rsid w:val="00D03728"/>
    <w:rsid w:val="00D03F52"/>
    <w:rsid w:val="00D047F1"/>
    <w:rsid w:val="00D04A60"/>
    <w:rsid w:val="00D04B42"/>
    <w:rsid w:val="00D04DDC"/>
    <w:rsid w:val="00D0543E"/>
    <w:rsid w:val="00D0550D"/>
    <w:rsid w:val="00D063BF"/>
    <w:rsid w:val="00D1222E"/>
    <w:rsid w:val="00D12D62"/>
    <w:rsid w:val="00D12EAE"/>
    <w:rsid w:val="00D12F84"/>
    <w:rsid w:val="00D144B3"/>
    <w:rsid w:val="00D16725"/>
    <w:rsid w:val="00D16826"/>
    <w:rsid w:val="00D176A9"/>
    <w:rsid w:val="00D17818"/>
    <w:rsid w:val="00D20229"/>
    <w:rsid w:val="00D233E3"/>
    <w:rsid w:val="00D23476"/>
    <w:rsid w:val="00D24785"/>
    <w:rsid w:val="00D26452"/>
    <w:rsid w:val="00D30D85"/>
    <w:rsid w:val="00D30EF4"/>
    <w:rsid w:val="00D32C9A"/>
    <w:rsid w:val="00D3356A"/>
    <w:rsid w:val="00D34D9F"/>
    <w:rsid w:val="00D35D0F"/>
    <w:rsid w:val="00D35D7E"/>
    <w:rsid w:val="00D35E0B"/>
    <w:rsid w:val="00D36051"/>
    <w:rsid w:val="00D37D5A"/>
    <w:rsid w:val="00D408F1"/>
    <w:rsid w:val="00D40D8B"/>
    <w:rsid w:val="00D40F27"/>
    <w:rsid w:val="00D42869"/>
    <w:rsid w:val="00D42A45"/>
    <w:rsid w:val="00D42F71"/>
    <w:rsid w:val="00D4300A"/>
    <w:rsid w:val="00D43497"/>
    <w:rsid w:val="00D449FA"/>
    <w:rsid w:val="00D47178"/>
    <w:rsid w:val="00D47356"/>
    <w:rsid w:val="00D47544"/>
    <w:rsid w:val="00D477F4"/>
    <w:rsid w:val="00D546A4"/>
    <w:rsid w:val="00D54FD6"/>
    <w:rsid w:val="00D5532F"/>
    <w:rsid w:val="00D56700"/>
    <w:rsid w:val="00D60EED"/>
    <w:rsid w:val="00D612EE"/>
    <w:rsid w:val="00D618A0"/>
    <w:rsid w:val="00D63B44"/>
    <w:rsid w:val="00D64215"/>
    <w:rsid w:val="00D64A9B"/>
    <w:rsid w:val="00D67AEE"/>
    <w:rsid w:val="00D701BB"/>
    <w:rsid w:val="00D707DC"/>
    <w:rsid w:val="00D71259"/>
    <w:rsid w:val="00D71E93"/>
    <w:rsid w:val="00D73329"/>
    <w:rsid w:val="00D7797B"/>
    <w:rsid w:val="00D80EAD"/>
    <w:rsid w:val="00D816AC"/>
    <w:rsid w:val="00D81844"/>
    <w:rsid w:val="00D81C3D"/>
    <w:rsid w:val="00D836D9"/>
    <w:rsid w:val="00D868EA"/>
    <w:rsid w:val="00D877AE"/>
    <w:rsid w:val="00D87B46"/>
    <w:rsid w:val="00D90365"/>
    <w:rsid w:val="00D91B3E"/>
    <w:rsid w:val="00D92F86"/>
    <w:rsid w:val="00D932C5"/>
    <w:rsid w:val="00D9392A"/>
    <w:rsid w:val="00D94599"/>
    <w:rsid w:val="00D9638C"/>
    <w:rsid w:val="00D9773E"/>
    <w:rsid w:val="00D97CFD"/>
    <w:rsid w:val="00DA2F7A"/>
    <w:rsid w:val="00DA3653"/>
    <w:rsid w:val="00DA498D"/>
    <w:rsid w:val="00DB0C76"/>
    <w:rsid w:val="00DB28BA"/>
    <w:rsid w:val="00DB4442"/>
    <w:rsid w:val="00DB4C75"/>
    <w:rsid w:val="00DB51A4"/>
    <w:rsid w:val="00DB5F9A"/>
    <w:rsid w:val="00DB6150"/>
    <w:rsid w:val="00DB624F"/>
    <w:rsid w:val="00DC0A7C"/>
    <w:rsid w:val="00DC1D27"/>
    <w:rsid w:val="00DC2497"/>
    <w:rsid w:val="00DC2A45"/>
    <w:rsid w:val="00DC5418"/>
    <w:rsid w:val="00DC7278"/>
    <w:rsid w:val="00DC74C8"/>
    <w:rsid w:val="00DC7E71"/>
    <w:rsid w:val="00DD116C"/>
    <w:rsid w:val="00DD1B54"/>
    <w:rsid w:val="00DD1CFA"/>
    <w:rsid w:val="00DD2757"/>
    <w:rsid w:val="00DD3986"/>
    <w:rsid w:val="00DD444C"/>
    <w:rsid w:val="00DD49CE"/>
    <w:rsid w:val="00DD500B"/>
    <w:rsid w:val="00DD6116"/>
    <w:rsid w:val="00DE0396"/>
    <w:rsid w:val="00DE158B"/>
    <w:rsid w:val="00DE19F1"/>
    <w:rsid w:val="00DE1BEC"/>
    <w:rsid w:val="00DE27D5"/>
    <w:rsid w:val="00DE300C"/>
    <w:rsid w:val="00DE3779"/>
    <w:rsid w:val="00DE55E0"/>
    <w:rsid w:val="00DE5852"/>
    <w:rsid w:val="00DE6BC9"/>
    <w:rsid w:val="00DE6BEA"/>
    <w:rsid w:val="00DE75F7"/>
    <w:rsid w:val="00DF24BE"/>
    <w:rsid w:val="00DF30BC"/>
    <w:rsid w:val="00DF49C8"/>
    <w:rsid w:val="00DF51DB"/>
    <w:rsid w:val="00DF5223"/>
    <w:rsid w:val="00DF5C81"/>
    <w:rsid w:val="00DF5FA7"/>
    <w:rsid w:val="00DF6055"/>
    <w:rsid w:val="00DF6797"/>
    <w:rsid w:val="00DF6F50"/>
    <w:rsid w:val="00DF7EB2"/>
    <w:rsid w:val="00E0123B"/>
    <w:rsid w:val="00E02079"/>
    <w:rsid w:val="00E025E5"/>
    <w:rsid w:val="00E02624"/>
    <w:rsid w:val="00E027D7"/>
    <w:rsid w:val="00E02831"/>
    <w:rsid w:val="00E044F3"/>
    <w:rsid w:val="00E04AD9"/>
    <w:rsid w:val="00E06EBD"/>
    <w:rsid w:val="00E106AE"/>
    <w:rsid w:val="00E10C9A"/>
    <w:rsid w:val="00E11A1D"/>
    <w:rsid w:val="00E12B04"/>
    <w:rsid w:val="00E12CBD"/>
    <w:rsid w:val="00E14202"/>
    <w:rsid w:val="00E14510"/>
    <w:rsid w:val="00E1461D"/>
    <w:rsid w:val="00E23ABA"/>
    <w:rsid w:val="00E248F6"/>
    <w:rsid w:val="00E2546F"/>
    <w:rsid w:val="00E25DAD"/>
    <w:rsid w:val="00E26B9F"/>
    <w:rsid w:val="00E271AA"/>
    <w:rsid w:val="00E276F8"/>
    <w:rsid w:val="00E277FB"/>
    <w:rsid w:val="00E2780D"/>
    <w:rsid w:val="00E27924"/>
    <w:rsid w:val="00E31C38"/>
    <w:rsid w:val="00E33337"/>
    <w:rsid w:val="00E33C03"/>
    <w:rsid w:val="00E33C70"/>
    <w:rsid w:val="00E36B94"/>
    <w:rsid w:val="00E36BE4"/>
    <w:rsid w:val="00E4000D"/>
    <w:rsid w:val="00E41197"/>
    <w:rsid w:val="00E41B4F"/>
    <w:rsid w:val="00E41CFE"/>
    <w:rsid w:val="00E42242"/>
    <w:rsid w:val="00E452D8"/>
    <w:rsid w:val="00E453B7"/>
    <w:rsid w:val="00E45D04"/>
    <w:rsid w:val="00E4662E"/>
    <w:rsid w:val="00E47E67"/>
    <w:rsid w:val="00E5112B"/>
    <w:rsid w:val="00E51ECC"/>
    <w:rsid w:val="00E5251A"/>
    <w:rsid w:val="00E52E74"/>
    <w:rsid w:val="00E534AF"/>
    <w:rsid w:val="00E5378B"/>
    <w:rsid w:val="00E54198"/>
    <w:rsid w:val="00E541C7"/>
    <w:rsid w:val="00E55D6E"/>
    <w:rsid w:val="00E579DB"/>
    <w:rsid w:val="00E6233B"/>
    <w:rsid w:val="00E6240D"/>
    <w:rsid w:val="00E6369B"/>
    <w:rsid w:val="00E643AD"/>
    <w:rsid w:val="00E64C87"/>
    <w:rsid w:val="00E650D6"/>
    <w:rsid w:val="00E66050"/>
    <w:rsid w:val="00E660E2"/>
    <w:rsid w:val="00E70ACB"/>
    <w:rsid w:val="00E71095"/>
    <w:rsid w:val="00E71350"/>
    <w:rsid w:val="00E71B48"/>
    <w:rsid w:val="00E7298A"/>
    <w:rsid w:val="00E7484C"/>
    <w:rsid w:val="00E76675"/>
    <w:rsid w:val="00E77DD0"/>
    <w:rsid w:val="00E77DE8"/>
    <w:rsid w:val="00E77EC4"/>
    <w:rsid w:val="00E8061F"/>
    <w:rsid w:val="00E81560"/>
    <w:rsid w:val="00E81997"/>
    <w:rsid w:val="00E831C9"/>
    <w:rsid w:val="00E8388D"/>
    <w:rsid w:val="00E8399C"/>
    <w:rsid w:val="00E84157"/>
    <w:rsid w:val="00E84E8D"/>
    <w:rsid w:val="00E86622"/>
    <w:rsid w:val="00E870FC"/>
    <w:rsid w:val="00E87A5E"/>
    <w:rsid w:val="00E90C4F"/>
    <w:rsid w:val="00E940CC"/>
    <w:rsid w:val="00E94335"/>
    <w:rsid w:val="00E9466C"/>
    <w:rsid w:val="00E94870"/>
    <w:rsid w:val="00E955AF"/>
    <w:rsid w:val="00E97E1D"/>
    <w:rsid w:val="00EA06A1"/>
    <w:rsid w:val="00EA1798"/>
    <w:rsid w:val="00EA211C"/>
    <w:rsid w:val="00EA3688"/>
    <w:rsid w:val="00EA4244"/>
    <w:rsid w:val="00EA691B"/>
    <w:rsid w:val="00EA69F4"/>
    <w:rsid w:val="00EB11EE"/>
    <w:rsid w:val="00EB21A1"/>
    <w:rsid w:val="00EB3177"/>
    <w:rsid w:val="00EB3C7E"/>
    <w:rsid w:val="00EB5C14"/>
    <w:rsid w:val="00EB6F00"/>
    <w:rsid w:val="00EB7F9A"/>
    <w:rsid w:val="00EC108F"/>
    <w:rsid w:val="00EC37A2"/>
    <w:rsid w:val="00EC40EB"/>
    <w:rsid w:val="00EC5518"/>
    <w:rsid w:val="00EC652B"/>
    <w:rsid w:val="00EC716A"/>
    <w:rsid w:val="00ED0B88"/>
    <w:rsid w:val="00ED2151"/>
    <w:rsid w:val="00ED2D92"/>
    <w:rsid w:val="00ED35BC"/>
    <w:rsid w:val="00ED5E50"/>
    <w:rsid w:val="00ED5F75"/>
    <w:rsid w:val="00ED6F76"/>
    <w:rsid w:val="00EE0496"/>
    <w:rsid w:val="00EE080A"/>
    <w:rsid w:val="00EE2FD0"/>
    <w:rsid w:val="00EE31D8"/>
    <w:rsid w:val="00EE37BA"/>
    <w:rsid w:val="00EE6B33"/>
    <w:rsid w:val="00EE7849"/>
    <w:rsid w:val="00EE7DCF"/>
    <w:rsid w:val="00EF0D3E"/>
    <w:rsid w:val="00EF15F9"/>
    <w:rsid w:val="00EF2024"/>
    <w:rsid w:val="00EF2921"/>
    <w:rsid w:val="00EF2C4D"/>
    <w:rsid w:val="00EF45CC"/>
    <w:rsid w:val="00EF4F76"/>
    <w:rsid w:val="00EF7D7B"/>
    <w:rsid w:val="00F016DF"/>
    <w:rsid w:val="00F0225E"/>
    <w:rsid w:val="00F031B2"/>
    <w:rsid w:val="00F038A3"/>
    <w:rsid w:val="00F0525A"/>
    <w:rsid w:val="00F05EBC"/>
    <w:rsid w:val="00F066E9"/>
    <w:rsid w:val="00F06B30"/>
    <w:rsid w:val="00F06C7B"/>
    <w:rsid w:val="00F10BCA"/>
    <w:rsid w:val="00F1137C"/>
    <w:rsid w:val="00F11A40"/>
    <w:rsid w:val="00F1323F"/>
    <w:rsid w:val="00F14FF6"/>
    <w:rsid w:val="00F153A2"/>
    <w:rsid w:val="00F163E8"/>
    <w:rsid w:val="00F178C6"/>
    <w:rsid w:val="00F17EC6"/>
    <w:rsid w:val="00F20758"/>
    <w:rsid w:val="00F2149F"/>
    <w:rsid w:val="00F21580"/>
    <w:rsid w:val="00F238B3"/>
    <w:rsid w:val="00F24353"/>
    <w:rsid w:val="00F25513"/>
    <w:rsid w:val="00F26BDF"/>
    <w:rsid w:val="00F300A9"/>
    <w:rsid w:val="00F31143"/>
    <w:rsid w:val="00F32313"/>
    <w:rsid w:val="00F32BD0"/>
    <w:rsid w:val="00F3304B"/>
    <w:rsid w:val="00F34426"/>
    <w:rsid w:val="00F35AA0"/>
    <w:rsid w:val="00F366D3"/>
    <w:rsid w:val="00F371B8"/>
    <w:rsid w:val="00F4229C"/>
    <w:rsid w:val="00F436E2"/>
    <w:rsid w:val="00F43E20"/>
    <w:rsid w:val="00F45ECC"/>
    <w:rsid w:val="00F47498"/>
    <w:rsid w:val="00F479FE"/>
    <w:rsid w:val="00F5003A"/>
    <w:rsid w:val="00F5109C"/>
    <w:rsid w:val="00F52237"/>
    <w:rsid w:val="00F52294"/>
    <w:rsid w:val="00F522EB"/>
    <w:rsid w:val="00F5271B"/>
    <w:rsid w:val="00F52D93"/>
    <w:rsid w:val="00F5303A"/>
    <w:rsid w:val="00F53403"/>
    <w:rsid w:val="00F53A09"/>
    <w:rsid w:val="00F55D78"/>
    <w:rsid w:val="00F564EC"/>
    <w:rsid w:val="00F56FC4"/>
    <w:rsid w:val="00F57517"/>
    <w:rsid w:val="00F603E1"/>
    <w:rsid w:val="00F611E1"/>
    <w:rsid w:val="00F632AA"/>
    <w:rsid w:val="00F64957"/>
    <w:rsid w:val="00F676A0"/>
    <w:rsid w:val="00F67BC5"/>
    <w:rsid w:val="00F724E3"/>
    <w:rsid w:val="00F74785"/>
    <w:rsid w:val="00F75D96"/>
    <w:rsid w:val="00F763D3"/>
    <w:rsid w:val="00F7717D"/>
    <w:rsid w:val="00F7757B"/>
    <w:rsid w:val="00F7762A"/>
    <w:rsid w:val="00F77CD8"/>
    <w:rsid w:val="00F80F14"/>
    <w:rsid w:val="00F8238F"/>
    <w:rsid w:val="00F82DE4"/>
    <w:rsid w:val="00F8620F"/>
    <w:rsid w:val="00F90ACE"/>
    <w:rsid w:val="00F93B0D"/>
    <w:rsid w:val="00F93B9E"/>
    <w:rsid w:val="00F950C4"/>
    <w:rsid w:val="00F96E5B"/>
    <w:rsid w:val="00FA09C2"/>
    <w:rsid w:val="00FA09DE"/>
    <w:rsid w:val="00FA15CC"/>
    <w:rsid w:val="00FA174C"/>
    <w:rsid w:val="00FA2772"/>
    <w:rsid w:val="00FA398D"/>
    <w:rsid w:val="00FA67BE"/>
    <w:rsid w:val="00FA695C"/>
    <w:rsid w:val="00FB1FF8"/>
    <w:rsid w:val="00FB326A"/>
    <w:rsid w:val="00FB4DA9"/>
    <w:rsid w:val="00FB73E8"/>
    <w:rsid w:val="00FC1034"/>
    <w:rsid w:val="00FC122E"/>
    <w:rsid w:val="00FC19F7"/>
    <w:rsid w:val="00FC2709"/>
    <w:rsid w:val="00FC3F8D"/>
    <w:rsid w:val="00FC4DCB"/>
    <w:rsid w:val="00FC577C"/>
    <w:rsid w:val="00FC5811"/>
    <w:rsid w:val="00FC681B"/>
    <w:rsid w:val="00FD0CEF"/>
    <w:rsid w:val="00FD23EA"/>
    <w:rsid w:val="00FD2A69"/>
    <w:rsid w:val="00FD306B"/>
    <w:rsid w:val="00FD42DC"/>
    <w:rsid w:val="00FD4CF1"/>
    <w:rsid w:val="00FD61CD"/>
    <w:rsid w:val="00FD6A6D"/>
    <w:rsid w:val="00FD6A8F"/>
    <w:rsid w:val="00FE0B96"/>
    <w:rsid w:val="00FE16AD"/>
    <w:rsid w:val="00FE31BE"/>
    <w:rsid w:val="00FE3F27"/>
    <w:rsid w:val="00FE3FBD"/>
    <w:rsid w:val="00FE5B58"/>
    <w:rsid w:val="00FE72D5"/>
    <w:rsid w:val="00FF0677"/>
    <w:rsid w:val="00FF0A70"/>
    <w:rsid w:val="00FF1A4B"/>
    <w:rsid w:val="00FF2B36"/>
    <w:rsid w:val="00FF2CCC"/>
    <w:rsid w:val="00FF31B4"/>
    <w:rsid w:val="00FF3491"/>
    <w:rsid w:val="00FF35C3"/>
    <w:rsid w:val="00FF35F7"/>
    <w:rsid w:val="00FF432F"/>
    <w:rsid w:val="00FF52F3"/>
    <w:rsid w:val="00FF5425"/>
    <w:rsid w:val="00FF55EC"/>
    <w:rsid w:val="00FF5D01"/>
    <w:rsid w:val="00FF5EAD"/>
    <w:rsid w:val="00FF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position-horizontal-relative:page;mso-position-vertical-relative:page;v-text-anchor:middle" o:allowincell="f" fillcolor="#36f" strokecolor="white">
      <v:fill color="#36f" color2="fill darken(118)" rotate="t" method="linear sigma" focus="100%" type="gradient"/>
      <v:stroke color="white" weight="1pt"/>
      <v:shadow color="#d8d8d8" offset="3pt,3pt" offset2="2pt,2pt"/>
      <v:textbox inset="14.4pt,,14.4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050A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A636D"/>
    <w:pPr>
      <w:keepNext/>
      <w:spacing w:before="240" w:after="60"/>
      <w:outlineLvl w:val="0"/>
    </w:pPr>
    <w:rPr>
      <w:rFonts w:ascii="Cambria" w:hAnsi="Cambria" w:cs="Vrind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798E"/>
    <w:rPr>
      <w:rFonts w:ascii="Calibri" w:hAnsi="Calibri" w:cs="Vrind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C798E"/>
    <w:rPr>
      <w:rFonts w:ascii="Calibri" w:hAnsi="Calibri" w:cs="Vrind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7C7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798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D5D53"/>
    <w:rPr>
      <w:i/>
      <w:iCs/>
    </w:rPr>
  </w:style>
  <w:style w:type="paragraph" w:styleId="Title">
    <w:name w:val="Title"/>
    <w:basedOn w:val="Normal"/>
    <w:next w:val="Normal"/>
    <w:link w:val="TitleChar"/>
    <w:qFormat/>
    <w:rsid w:val="00BD5D53"/>
    <w:pPr>
      <w:spacing w:before="240" w:after="60"/>
      <w:jc w:val="center"/>
      <w:outlineLvl w:val="0"/>
    </w:pPr>
    <w:rPr>
      <w:rFonts w:ascii="Cambria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D5D53"/>
    <w:rPr>
      <w:rFonts w:ascii="Cambria" w:eastAsia="Times New Roman" w:hAnsi="Cambria" w:cs="Vrinda"/>
      <w:b/>
      <w:bCs/>
      <w:kern w:val="28"/>
      <w:sz w:val="32"/>
      <w:szCs w:val="32"/>
      <w:lang w:bidi="ar-SA"/>
    </w:rPr>
  </w:style>
  <w:style w:type="character" w:styleId="BookTitle">
    <w:name w:val="Book Title"/>
    <w:basedOn w:val="DefaultParagraphFont"/>
    <w:uiPriority w:val="33"/>
    <w:qFormat/>
    <w:rsid w:val="00BD5D5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D5D53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A636D"/>
    <w:rPr>
      <w:rFonts w:ascii="Cambria" w:eastAsia="Times New Roman" w:hAnsi="Cambria" w:cs="Vrinda"/>
      <w:b/>
      <w:bCs/>
      <w:kern w:val="32"/>
      <w:sz w:val="32"/>
      <w:szCs w:val="32"/>
      <w:lang w:bidi="ar-SA"/>
    </w:rPr>
  </w:style>
  <w:style w:type="character" w:styleId="Strong">
    <w:name w:val="Strong"/>
    <w:basedOn w:val="DefaultParagraphFont"/>
    <w:qFormat/>
    <w:rsid w:val="00BA636D"/>
    <w:rPr>
      <w:b/>
      <w:bCs/>
    </w:rPr>
  </w:style>
  <w:style w:type="paragraph" w:styleId="Header">
    <w:name w:val="header"/>
    <w:basedOn w:val="Normal"/>
    <w:link w:val="HeaderChar"/>
    <w:rsid w:val="00BA6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636D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BA6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636D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Downloads\titlepage_project_001_Winter2013_0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titlepage_project_001_Winter2013_000.dotx</Template>
  <TotalTime>66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STUDIES OF THE NERVOUS SYSTEM OF THE CRAYFISH</vt:lpstr>
    </vt:vector>
  </TitlesOfParts>
  <Company>Cal Poly Pomona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STUDIES OF THE NERVOUS SYSTEM OF THE CRAYFISH</dc:title>
  <dc:creator>Richard</dc:creator>
  <cp:lastModifiedBy>Richard</cp:lastModifiedBy>
  <cp:revision>14</cp:revision>
  <cp:lastPrinted>2013-03-25T00:31:00Z</cp:lastPrinted>
  <dcterms:created xsi:type="dcterms:W3CDTF">2013-03-24T23:00:00Z</dcterms:created>
  <dcterms:modified xsi:type="dcterms:W3CDTF">2013-06-29T06:32:00Z</dcterms:modified>
</cp:coreProperties>
</file>